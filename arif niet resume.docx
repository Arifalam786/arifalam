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pPr w:leftFromText="180" w:rightFromText="180" w:vertAnchor="page" w:horzAnchor="margin" w:tblpY="721"/>
        <w:tblW w:w="105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373"/>
        <w:gridCol w:w="854"/>
        <w:gridCol w:w="1713"/>
        <w:gridCol w:w="1290"/>
        <w:gridCol w:w="1102"/>
        <w:gridCol w:w="692"/>
        <w:gridCol w:w="353"/>
        <w:gridCol w:w="357"/>
        <w:gridCol w:w="2786"/>
      </w:tblGrid>
      <w:tr w:rsidR="003A04DF" w14:paraId="6ABDE249" w14:textId="77777777" w:rsidTr="009E2465">
        <w:trPr>
          <w:cantSplit/>
          <w:trHeight w:val="362"/>
        </w:trPr>
        <w:tc>
          <w:tcPr>
            <w:tcW w:w="1373" w:type="dxa"/>
            <w:vMerge w:val="restart"/>
            <w:shd w:val="clear" w:color="auto" w:fill="auto"/>
            <w:vAlign w:val="center"/>
          </w:tcPr>
          <w:p w14:paraId="6E2BF8B1" w14:textId="77777777" w:rsidR="003A04DF" w:rsidRDefault="003A04DF" w:rsidP="003A04DF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32992" behindDoc="1" locked="0" layoutInCell="1" allowOverlap="1" wp14:anchorId="57E30F31" wp14:editId="3CCAAF94">
                  <wp:simplePos x="0" y="0"/>
                  <wp:positionH relativeFrom="column">
                    <wp:posOffset>-125095</wp:posOffset>
                  </wp:positionH>
                  <wp:positionV relativeFrom="paragraph">
                    <wp:posOffset>0</wp:posOffset>
                  </wp:positionV>
                  <wp:extent cx="914400" cy="91440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ET Gr Noida transparen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51" w:type="dxa"/>
            <w:gridSpan w:val="5"/>
            <w:vMerge w:val="restart"/>
            <w:shd w:val="clear" w:color="auto" w:fill="auto"/>
          </w:tcPr>
          <w:p w14:paraId="27F0857B" w14:textId="3F7F50E9" w:rsidR="003A04DF" w:rsidRPr="00AA42DC" w:rsidRDefault="00D21324" w:rsidP="003A04DF">
            <w:pPr>
              <w:spacing w:before="240" w:after="0" w:line="240" w:lineRule="auto"/>
              <w:jc w:val="center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  <w:bCs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6BEA65E" wp14:editId="1B0149A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544830</wp:posOffset>
                      </wp:positionV>
                      <wp:extent cx="3180080" cy="45720"/>
                      <wp:effectExtent l="0" t="0" r="0" b="0"/>
                      <wp:wrapNone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180080" cy="45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1CE7DD" id="Rectangle 53" o:spid="_x0000_s1026" style="position:absolute;margin-left:14pt;margin-top:42.9pt;width:250.4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" fillcolor="#c00000" stroked="f" strokeweight="2pt">
                      <v:path arrowok="t"/>
                    </v:rect>
                  </w:pict>
                </mc:Fallback>
              </mc:AlternateContent>
            </w:r>
            <w:r w:rsidR="00453939">
              <w:rPr>
                <w:rFonts w:ascii="Arial Black" w:hAnsi="Arial Black"/>
                <w:b/>
                <w:bCs/>
                <w:color w:val="002060"/>
                <w:sz w:val="44"/>
                <w:lang w:val="en-IN"/>
              </w:rPr>
              <w:t>Arif Alam Ansari</w:t>
            </w:r>
          </w:p>
        </w:tc>
        <w:tc>
          <w:tcPr>
            <w:tcW w:w="710" w:type="dxa"/>
            <w:gridSpan w:val="2"/>
            <w:shd w:val="clear" w:color="auto" w:fill="auto"/>
          </w:tcPr>
          <w:p w14:paraId="513D77CE" w14:textId="77777777" w:rsidR="003A04DF" w:rsidRPr="007529F7" w:rsidRDefault="003A04DF" w:rsidP="003A04DF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drawing>
                <wp:inline distT="0" distB="0" distL="0" distR="0" wp14:anchorId="1B745069" wp14:editId="583D8876">
                  <wp:extent cx="166977" cy="166977"/>
                  <wp:effectExtent l="0" t="0" r="508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 Icon transparen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45" cy="16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shd w:val="clear" w:color="auto" w:fill="auto"/>
            <w:vAlign w:val="center"/>
          </w:tcPr>
          <w:p w14:paraId="3E29F58C" w14:textId="4003A7BD" w:rsidR="003A04DF" w:rsidRPr="00E45265" w:rsidRDefault="000D36D7" w:rsidP="003A04DF">
            <w:pPr>
              <w:spacing w:after="0"/>
              <w:jc w:val="right"/>
              <w:rPr>
                <w:sz w:val="16"/>
              </w:rPr>
            </w:pPr>
            <w:r>
              <w:rPr>
                <w:sz w:val="18"/>
              </w:rPr>
              <w:t>7678328092</w:t>
            </w:r>
          </w:p>
        </w:tc>
      </w:tr>
      <w:tr w:rsidR="003A04DF" w14:paraId="4DD02813" w14:textId="77777777" w:rsidTr="009E2465">
        <w:trPr>
          <w:cantSplit/>
          <w:trHeight w:val="343"/>
        </w:trPr>
        <w:tc>
          <w:tcPr>
            <w:tcW w:w="1373" w:type="dxa"/>
            <w:vMerge/>
            <w:shd w:val="clear" w:color="auto" w:fill="auto"/>
          </w:tcPr>
          <w:p w14:paraId="119EEFFA" w14:textId="77777777" w:rsidR="003A04DF" w:rsidRDefault="003A04DF" w:rsidP="003A04D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651" w:type="dxa"/>
            <w:gridSpan w:val="5"/>
            <w:vMerge/>
            <w:shd w:val="clear" w:color="auto" w:fill="auto"/>
          </w:tcPr>
          <w:p w14:paraId="1968FB0D" w14:textId="77777777" w:rsidR="003A04DF" w:rsidRPr="002E54A6" w:rsidRDefault="003A04DF" w:rsidP="003A04DF">
            <w:pPr>
              <w:spacing w:before="240" w:after="0" w:line="240" w:lineRule="auto"/>
              <w:jc w:val="center"/>
              <w:rPr>
                <w:b/>
                <w:sz w:val="96"/>
              </w:rPr>
            </w:pPr>
          </w:p>
        </w:tc>
        <w:tc>
          <w:tcPr>
            <w:tcW w:w="710" w:type="dxa"/>
            <w:gridSpan w:val="2"/>
            <w:shd w:val="clear" w:color="auto" w:fill="auto"/>
          </w:tcPr>
          <w:p w14:paraId="6B73E229" w14:textId="77777777" w:rsidR="003A04DF" w:rsidRPr="007529F7" w:rsidRDefault="003A04DF" w:rsidP="003A04DF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drawing>
                <wp:inline distT="0" distB="0" distL="0" distR="0" wp14:anchorId="4BA8F92C" wp14:editId="2C6BF2D0">
                  <wp:extent cx="217667" cy="21766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 @ transpar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3" cy="214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shd w:val="clear" w:color="auto" w:fill="auto"/>
            <w:vAlign w:val="center"/>
          </w:tcPr>
          <w:p w14:paraId="57B820D3" w14:textId="179DA4EB" w:rsidR="003A04DF" w:rsidRPr="007529F7" w:rsidRDefault="000D36D7" w:rsidP="003A04DF">
            <w:pPr>
              <w:spacing w:after="100" w:afterAutospacing="1"/>
              <w:jc w:val="right"/>
              <w:rPr>
                <w:sz w:val="16"/>
              </w:rPr>
            </w:pPr>
            <w:r>
              <w:rPr>
                <w:rFonts w:cstheme="minorHAnsi"/>
                <w:sz w:val="18"/>
                <w:szCs w:val="18"/>
                <w:lang w:val="fr-FR"/>
              </w:rPr>
              <w:t>arifalam3101@gmail.com</w:t>
            </w:r>
          </w:p>
        </w:tc>
      </w:tr>
      <w:tr w:rsidR="003A04DF" w14:paraId="2FB98632" w14:textId="77777777" w:rsidTr="009E2465">
        <w:trPr>
          <w:cantSplit/>
          <w:trHeight w:val="249"/>
        </w:trPr>
        <w:tc>
          <w:tcPr>
            <w:tcW w:w="1373" w:type="dxa"/>
            <w:vMerge/>
            <w:shd w:val="clear" w:color="auto" w:fill="auto"/>
          </w:tcPr>
          <w:p w14:paraId="459E508C" w14:textId="77777777" w:rsidR="003A04DF" w:rsidRDefault="003A04DF" w:rsidP="003A04D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651" w:type="dxa"/>
            <w:gridSpan w:val="5"/>
            <w:vMerge/>
            <w:shd w:val="clear" w:color="auto" w:fill="auto"/>
          </w:tcPr>
          <w:p w14:paraId="6584D70F" w14:textId="77777777" w:rsidR="003A04DF" w:rsidRPr="002E54A6" w:rsidRDefault="003A04DF" w:rsidP="003A04DF">
            <w:pPr>
              <w:spacing w:before="240" w:after="0" w:line="240" w:lineRule="auto"/>
              <w:jc w:val="center"/>
              <w:rPr>
                <w:b/>
                <w:sz w:val="96"/>
              </w:rPr>
            </w:pPr>
          </w:p>
        </w:tc>
        <w:tc>
          <w:tcPr>
            <w:tcW w:w="710" w:type="dxa"/>
            <w:gridSpan w:val="2"/>
            <w:shd w:val="clear" w:color="auto" w:fill="auto"/>
            <w:vAlign w:val="center"/>
          </w:tcPr>
          <w:p w14:paraId="343B503D" w14:textId="77777777" w:rsidR="003A04DF" w:rsidRPr="00934242" w:rsidRDefault="003A04DF" w:rsidP="009B74E8">
            <w:pPr>
              <w:spacing w:after="0"/>
              <w:jc w:val="center"/>
              <w:rPr>
                <w:b/>
                <w:sz w:val="16"/>
              </w:rPr>
            </w:pPr>
            <w:r>
              <w:rPr>
                <w:b/>
                <w:noProof/>
                <w:sz w:val="16"/>
              </w:rPr>
              <w:drawing>
                <wp:inline distT="0" distB="0" distL="0" distR="0" wp14:anchorId="444EE9A2" wp14:editId="2265BE0D">
                  <wp:extent cx="198617" cy="19861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l transparen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21" cy="197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shd w:val="clear" w:color="auto" w:fill="auto"/>
          </w:tcPr>
          <w:p w14:paraId="6281FC50" w14:textId="471C93FD" w:rsidR="003A04DF" w:rsidRPr="00FF2423" w:rsidRDefault="000D36D7" w:rsidP="003A04DF">
            <w:pPr>
              <w:pStyle w:val="NoSpacing"/>
              <w:jc w:val="right"/>
              <w:rPr>
                <w:sz w:val="16"/>
              </w:rPr>
            </w:pPr>
            <w:r>
              <w:rPr>
                <w:sz w:val="16"/>
              </w:rPr>
              <w:t>Surajpur Greater Noida 201306</w:t>
            </w:r>
          </w:p>
        </w:tc>
      </w:tr>
      <w:tr w:rsidR="003A04DF" w14:paraId="44C541CB" w14:textId="77777777" w:rsidTr="009E2465">
        <w:trPr>
          <w:cantSplit/>
          <w:trHeight w:val="298"/>
        </w:trPr>
        <w:tc>
          <w:tcPr>
            <w:tcW w:w="1373" w:type="dxa"/>
            <w:vMerge/>
            <w:shd w:val="clear" w:color="auto" w:fill="auto"/>
          </w:tcPr>
          <w:p w14:paraId="7B5DECAD" w14:textId="77777777" w:rsidR="003A04DF" w:rsidRDefault="003A04DF" w:rsidP="003A04DF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651" w:type="dxa"/>
            <w:gridSpan w:val="5"/>
            <w:vMerge/>
            <w:shd w:val="clear" w:color="auto" w:fill="auto"/>
          </w:tcPr>
          <w:p w14:paraId="5D4D91BF" w14:textId="77777777" w:rsidR="003A04DF" w:rsidRPr="002E54A6" w:rsidRDefault="003A04DF" w:rsidP="003A04DF">
            <w:pPr>
              <w:spacing w:before="240" w:after="0" w:line="240" w:lineRule="auto"/>
              <w:jc w:val="center"/>
              <w:rPr>
                <w:b/>
                <w:sz w:val="96"/>
              </w:rPr>
            </w:pPr>
          </w:p>
        </w:tc>
        <w:tc>
          <w:tcPr>
            <w:tcW w:w="710" w:type="dxa"/>
            <w:gridSpan w:val="2"/>
            <w:shd w:val="clear" w:color="auto" w:fill="auto"/>
          </w:tcPr>
          <w:p w14:paraId="03DD319E" w14:textId="77777777" w:rsidR="003A04DF" w:rsidRDefault="003A04DF" w:rsidP="003A04DF">
            <w:pPr>
              <w:spacing w:after="0"/>
              <w:jc w:val="center"/>
              <w:rPr>
                <w:b/>
                <w:noProof/>
                <w:sz w:val="16"/>
              </w:rPr>
            </w:pPr>
            <w:r>
              <w:rPr>
                <w:b/>
                <w:noProof/>
                <w:sz w:val="16"/>
              </w:rPr>
              <w:drawing>
                <wp:inline distT="0" distB="0" distL="0" distR="0" wp14:anchorId="3438B62A" wp14:editId="7EB140FF">
                  <wp:extent cx="246491" cy="246491"/>
                  <wp:effectExtent l="0" t="0" r="127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edin transparent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91" cy="2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shd w:val="clear" w:color="auto" w:fill="auto"/>
          </w:tcPr>
          <w:p w14:paraId="57C53D15" w14:textId="450E55CA" w:rsidR="003A04DF" w:rsidRPr="003A04DF" w:rsidRDefault="000D36D7" w:rsidP="003A04DF">
            <w:pPr>
              <w:pStyle w:val="NoSpacing"/>
              <w:jc w:val="right"/>
              <w:rPr>
                <w:sz w:val="16"/>
              </w:rPr>
            </w:pPr>
            <w:r w:rsidRPr="000D36D7">
              <w:rPr>
                <w:sz w:val="16"/>
              </w:rPr>
              <w:t>https://www.linkedin.com/in/arif-alam-ansari-77360b23b/</w:t>
            </w:r>
          </w:p>
        </w:tc>
      </w:tr>
      <w:tr w:rsidR="002D076E" w14:paraId="0B4EAA7C" w14:textId="77777777" w:rsidTr="009E2465">
        <w:trPr>
          <w:cantSplit/>
          <w:trHeight w:val="496"/>
        </w:trPr>
        <w:tc>
          <w:tcPr>
            <w:tcW w:w="2227" w:type="dxa"/>
            <w:gridSpan w:val="2"/>
            <w:shd w:val="clear" w:color="auto" w:fill="auto"/>
            <w:vAlign w:val="center"/>
          </w:tcPr>
          <w:p w14:paraId="5E79E98D" w14:textId="77777777" w:rsidR="005B4EC2" w:rsidRPr="00934242" w:rsidRDefault="005B4EC2" w:rsidP="003A04DF">
            <w:pPr>
              <w:spacing w:after="0" w:line="240" w:lineRule="auto"/>
              <w:rPr>
                <w:sz w:val="20"/>
              </w:rPr>
            </w:pPr>
            <w:r w:rsidRPr="000B4EB8">
              <w:rPr>
                <w:b/>
                <w:color w:val="002060"/>
                <w:sz w:val="32"/>
                <w:u w:color="FFC000"/>
              </w:rPr>
              <w:t>OBJECTIVE:</w:t>
            </w:r>
          </w:p>
        </w:tc>
        <w:tc>
          <w:tcPr>
            <w:tcW w:w="8293" w:type="dxa"/>
            <w:gridSpan w:val="7"/>
            <w:shd w:val="clear" w:color="auto" w:fill="auto"/>
            <w:vAlign w:val="center"/>
          </w:tcPr>
          <w:p w14:paraId="0601BA24" w14:textId="77777777" w:rsidR="005B4EC2" w:rsidRPr="00C52881" w:rsidRDefault="005B4EC2" w:rsidP="003A04DF">
            <w:pPr>
              <w:pStyle w:val="NoSpacing"/>
              <w:rPr>
                <w:i/>
                <w:sz w:val="20"/>
              </w:rPr>
            </w:pPr>
            <w:r w:rsidRPr="00C52881">
              <w:rPr>
                <w:i/>
                <w:sz w:val="18"/>
              </w:rPr>
              <w:t>Looking for Entry-Le</w:t>
            </w:r>
            <w:r w:rsidR="005815EC">
              <w:rPr>
                <w:i/>
                <w:sz w:val="18"/>
              </w:rPr>
              <w:t>vel Position in Software</w:t>
            </w:r>
            <w:r w:rsidRPr="00C52881">
              <w:rPr>
                <w:i/>
                <w:sz w:val="18"/>
              </w:rPr>
              <w:t xml:space="preserve"> Company to</w:t>
            </w:r>
            <w:r w:rsidR="00550943">
              <w:rPr>
                <w:i/>
                <w:sz w:val="18"/>
              </w:rPr>
              <w:t xml:space="preserve"> utilize my strong </w:t>
            </w:r>
            <w:r w:rsidR="005815EC">
              <w:rPr>
                <w:i/>
                <w:sz w:val="18"/>
              </w:rPr>
              <w:t xml:space="preserve">technical </w:t>
            </w:r>
            <w:r w:rsidR="005815EC" w:rsidRPr="00C52881">
              <w:rPr>
                <w:i/>
                <w:sz w:val="18"/>
              </w:rPr>
              <w:t>expertise</w:t>
            </w:r>
            <w:r w:rsidRPr="00C52881">
              <w:rPr>
                <w:i/>
                <w:sz w:val="18"/>
              </w:rPr>
              <w:t xml:space="preserve"> and academic training for betterme</w:t>
            </w:r>
            <w:r w:rsidR="002036C7" w:rsidRPr="00C52881">
              <w:rPr>
                <w:i/>
                <w:sz w:val="18"/>
              </w:rPr>
              <w:t>nt of my employer.</w:t>
            </w:r>
          </w:p>
        </w:tc>
      </w:tr>
      <w:tr w:rsidR="00865D0A" w14:paraId="622EE279" w14:textId="77777777" w:rsidTr="009E2465">
        <w:trPr>
          <w:cantSplit/>
          <w:trHeight w:val="75"/>
        </w:trPr>
        <w:tc>
          <w:tcPr>
            <w:tcW w:w="10520" w:type="dxa"/>
            <w:gridSpan w:val="9"/>
            <w:shd w:val="clear" w:color="auto" w:fill="auto"/>
          </w:tcPr>
          <w:p w14:paraId="63EEFB63" w14:textId="77777777" w:rsidR="00865D0A" w:rsidRPr="001541F7" w:rsidRDefault="00D21324" w:rsidP="003A04DF">
            <w:pPr>
              <w:spacing w:after="0" w:line="240" w:lineRule="auto"/>
              <w:rPr>
                <w:sz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1176B5F" wp14:editId="2A7F1BB7">
                      <wp:simplePos x="0" y="0"/>
                      <wp:positionH relativeFrom="column">
                        <wp:posOffset>-118745</wp:posOffset>
                      </wp:positionH>
                      <wp:positionV relativeFrom="paragraph">
                        <wp:posOffset>10795</wp:posOffset>
                      </wp:positionV>
                      <wp:extent cx="6627495" cy="19050"/>
                      <wp:effectExtent l="57150" t="38100" r="40005" b="7620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62749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27E780" id="Straight Connector 1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.85pt" to="51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" strokecolor="#4f81bd [3204]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</w:p>
        </w:tc>
      </w:tr>
      <w:tr w:rsidR="002D076E" w14:paraId="218CFF69" w14:textId="77777777" w:rsidTr="009E2465">
        <w:trPr>
          <w:cantSplit/>
          <w:trHeight w:val="703"/>
        </w:trPr>
        <w:tc>
          <w:tcPr>
            <w:tcW w:w="2227" w:type="dxa"/>
            <w:gridSpan w:val="2"/>
            <w:shd w:val="clear" w:color="auto" w:fill="auto"/>
          </w:tcPr>
          <w:p w14:paraId="3BB3302C" w14:textId="77777777" w:rsidR="00BB7341" w:rsidRPr="00430B41" w:rsidRDefault="003C156F" w:rsidP="003A04DF">
            <w:pPr>
              <w:spacing w:after="0" w:line="240" w:lineRule="auto"/>
              <w:rPr>
                <w:b/>
                <w:color w:val="002060"/>
                <w:sz w:val="36"/>
              </w:rPr>
            </w:pPr>
            <w:r w:rsidRPr="00430B41">
              <w:rPr>
                <w:b/>
                <w:i/>
                <w:noProof/>
                <w:sz w:val="32"/>
              </w:rPr>
              <w:drawing>
                <wp:anchor distT="0" distB="0" distL="114300" distR="114300" simplePos="0" relativeHeight="251698176" behindDoc="1" locked="0" layoutInCell="1" allowOverlap="1" wp14:anchorId="69570D3A" wp14:editId="4BA34A6D">
                  <wp:simplePos x="0" y="0"/>
                  <wp:positionH relativeFrom="column">
                    <wp:posOffset>3977</wp:posOffset>
                  </wp:positionH>
                  <wp:positionV relativeFrom="paragraph">
                    <wp:posOffset>230170</wp:posOffset>
                  </wp:positionV>
                  <wp:extent cx="572494" cy="369103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er-clip-art_transparent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45" cy="3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B7341" w:rsidRPr="00430B41">
              <w:rPr>
                <w:b/>
                <w:color w:val="002060"/>
                <w:sz w:val="36"/>
              </w:rPr>
              <w:t>EDUCATION:</w:t>
            </w:r>
          </w:p>
          <w:p w14:paraId="644BD742" w14:textId="77777777" w:rsidR="00BB7341" w:rsidRPr="00A770F8" w:rsidRDefault="00BB7341" w:rsidP="003A04DF">
            <w:pPr>
              <w:spacing w:after="0" w:line="240" w:lineRule="auto"/>
              <w:rPr>
                <w:b/>
                <w:i/>
                <w:sz w:val="28"/>
              </w:rPr>
            </w:pPr>
          </w:p>
        </w:tc>
        <w:tc>
          <w:tcPr>
            <w:tcW w:w="3003" w:type="dxa"/>
            <w:gridSpan w:val="2"/>
            <w:shd w:val="clear" w:color="auto" w:fill="auto"/>
          </w:tcPr>
          <w:p w14:paraId="4C8DDF8F" w14:textId="77777777" w:rsidR="00BB7341" w:rsidRPr="00BE37DD" w:rsidRDefault="00D21324" w:rsidP="003A04DF">
            <w:pPr>
              <w:spacing w:after="0" w:line="240" w:lineRule="auto"/>
              <w:rPr>
                <w:b/>
                <w:color w:val="00206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26B2810" wp14:editId="73ECE04D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13970</wp:posOffset>
                      </wp:positionV>
                      <wp:extent cx="962025" cy="45085"/>
                      <wp:effectExtent l="0" t="0" r="0" b="0"/>
                      <wp:wrapNone/>
                      <wp:docPr id="7" name="Rectangle 22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62025" cy="45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26002A" id="Rectangle 22" o:spid="_x0000_s1026" style="position:absolute;margin-left:.85pt;margin-top:1.1pt;width:75.75pt;height:3.55pt;z-index:251694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" fillcolor="#ffc000" stroked="f" strokeweight="2pt">
                      <v:path arrowok="t"/>
                    </v:rect>
                  </w:pict>
                </mc:Fallback>
              </mc:AlternateContent>
            </w:r>
            <w:proofErr w:type="gramStart"/>
            <w:r w:rsidR="00BB7341" w:rsidRPr="00BE37DD">
              <w:rPr>
                <w:b/>
                <w:color w:val="002060"/>
              </w:rPr>
              <w:t>B.TECH</w:t>
            </w:r>
            <w:proofErr w:type="gramEnd"/>
            <w:r w:rsidR="00BB7341" w:rsidRPr="00BE37DD">
              <w:rPr>
                <w:b/>
                <w:color w:val="002060"/>
              </w:rPr>
              <w:t xml:space="preserve">, </w:t>
            </w:r>
          </w:p>
          <w:p w14:paraId="79C64FF5" w14:textId="6D438616" w:rsidR="00BB7341" w:rsidRPr="00712699" w:rsidRDefault="00C27B5B" w:rsidP="003A04DF">
            <w:pPr>
              <w:spacing w:after="0" w:line="240" w:lineRule="auto"/>
              <w:rPr>
                <w:sz w:val="20"/>
                <w:szCs w:val="20"/>
              </w:rPr>
            </w:pPr>
            <w:r w:rsidRPr="0081341B">
              <w:rPr>
                <w:b/>
                <w:color w:val="002060"/>
                <w:szCs w:val="20"/>
              </w:rPr>
              <w:t>COMPUTER SCIENCE AND</w:t>
            </w:r>
            <w:r w:rsidR="00712699" w:rsidRPr="0081341B">
              <w:rPr>
                <w:b/>
                <w:color w:val="002060"/>
                <w:szCs w:val="20"/>
              </w:rPr>
              <w:t xml:space="preserve"> ENGINEERING</w:t>
            </w:r>
            <w:r w:rsidR="00453939">
              <w:rPr>
                <w:b/>
                <w:color w:val="002060"/>
                <w:szCs w:val="20"/>
              </w:rPr>
              <w:t xml:space="preserve"> in Data science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7F65022" w14:textId="77777777" w:rsidR="00BB7341" w:rsidRPr="00A770F8" w:rsidRDefault="00BB7341" w:rsidP="003A04DF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drawing>
                <wp:inline distT="0" distB="0" distL="0" distR="0" wp14:anchorId="6165D8CA" wp14:editId="1B3AB01A">
                  <wp:extent cx="445325" cy="4453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ophy-gold-ico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76" cy="45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8" w:type="dxa"/>
            <w:gridSpan w:val="4"/>
            <w:shd w:val="clear" w:color="auto" w:fill="auto"/>
            <w:vAlign w:val="center"/>
          </w:tcPr>
          <w:p w14:paraId="4F6CF201" w14:textId="77777777" w:rsidR="00BB7341" w:rsidRPr="00A770F8" w:rsidRDefault="00770827" w:rsidP="003A04DF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color w:val="002060"/>
                <w:sz w:val="36"/>
              </w:rPr>
              <w:t>CERTIFICATION</w:t>
            </w:r>
            <w:r w:rsidR="005C4C96">
              <w:rPr>
                <w:b/>
                <w:color w:val="002060"/>
                <w:sz w:val="36"/>
              </w:rPr>
              <w:t>S</w:t>
            </w:r>
          </w:p>
        </w:tc>
      </w:tr>
      <w:tr w:rsidR="00B6680A" w14:paraId="5532EDAB" w14:textId="77777777" w:rsidTr="009E2465">
        <w:tblPrEx>
          <w:tblCellMar>
            <w:left w:w="108" w:type="dxa"/>
            <w:right w:w="108" w:type="dxa"/>
          </w:tblCellMar>
        </w:tblPrEx>
        <w:trPr>
          <w:cantSplit/>
          <w:trHeight w:val="1107"/>
        </w:trPr>
        <w:tc>
          <w:tcPr>
            <w:tcW w:w="5230" w:type="dxa"/>
            <w:gridSpan w:val="4"/>
            <w:vMerge w:val="restart"/>
            <w:shd w:val="clear" w:color="auto" w:fill="auto"/>
          </w:tcPr>
          <w:p w14:paraId="392F19F7" w14:textId="768E96F6" w:rsidR="00E07EAE" w:rsidRDefault="00E94AF0" w:rsidP="003A04DF">
            <w:pPr>
              <w:spacing w:before="24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7426070" wp14:editId="0EF52DFB">
                  <wp:extent cx="3183890" cy="1857375"/>
                  <wp:effectExtent l="0" t="0" r="16510" b="9525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8B006CA" w14:textId="211548D5" w:rsidR="000248A3" w:rsidRDefault="00F75EAD" w:rsidP="00F75EAD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   </w:t>
            </w:r>
            <w:r w:rsidR="00ED7571">
              <w:rPr>
                <w:lang w:eastAsia="en-IN"/>
              </w:rPr>
              <w:t xml:space="preserve"> </w:t>
            </w:r>
            <w:r w:rsidR="004E07BB">
              <w:rPr>
                <w:lang w:eastAsia="en-IN"/>
              </w:rPr>
              <w:t xml:space="preserve">      </w:t>
            </w:r>
            <w:r w:rsidR="000248A3">
              <w:rPr>
                <w:lang w:eastAsia="en-IN"/>
              </w:rPr>
              <w:t xml:space="preserve">         </w:t>
            </w:r>
          </w:p>
          <w:p w14:paraId="5F03E2C2" w14:textId="6E1E2C55" w:rsidR="00F75EAD" w:rsidRPr="006C4906" w:rsidRDefault="007C43A5" w:rsidP="00F75EAD">
            <w:pPr>
              <w:rPr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738112" behindDoc="1" locked="0" layoutInCell="1" allowOverlap="1" wp14:anchorId="4473643B" wp14:editId="07BC3FC1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520700</wp:posOffset>
                  </wp:positionV>
                  <wp:extent cx="365760" cy="36576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07BB">
              <w:rPr>
                <w:lang w:eastAsia="en-IN"/>
              </w:rPr>
              <w:t xml:space="preserve">   </w:t>
            </w:r>
            <w:r w:rsidR="001A04A2">
              <w:rPr>
                <w:lang w:eastAsia="en-IN"/>
              </w:rPr>
              <w:t xml:space="preserve">          </w:t>
            </w:r>
          </w:p>
        </w:tc>
        <w:tc>
          <w:tcPr>
            <w:tcW w:w="4188" w:type="dxa"/>
            <w:gridSpan w:val="4"/>
            <w:shd w:val="clear" w:color="auto" w:fill="auto"/>
          </w:tcPr>
          <w:p w14:paraId="000C0800" w14:textId="77777777" w:rsidR="004E07BB" w:rsidRDefault="004E07BB" w:rsidP="003A04DF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  <w:p w14:paraId="331F1800" w14:textId="0E341B67" w:rsidR="0081341B" w:rsidRPr="00550943" w:rsidRDefault="001D1D99" w:rsidP="003A04DF">
            <w:pPr>
              <w:spacing w:line="240" w:lineRule="auto"/>
              <w:rPr>
                <w:sz w:val="18"/>
              </w:rPr>
            </w:pPr>
            <w:r w:rsidRPr="00F75EAD">
              <w:rPr>
                <w:rFonts w:cstheme="minorHAnsi"/>
                <w:sz w:val="18"/>
                <w:szCs w:val="18"/>
              </w:rPr>
              <w:t xml:space="preserve">Certification in </w:t>
            </w:r>
            <w:r w:rsidR="00F75EAD" w:rsidRPr="00F75EAD">
              <w:rPr>
                <w:rFonts w:cstheme="minorHAnsi"/>
                <w:color w:val="363B42"/>
                <w:sz w:val="18"/>
                <w:szCs w:val="18"/>
              </w:rPr>
              <w:t>Basic Data Descriptors, Statistical Distributions, and Application to Business Decisions</w:t>
            </w:r>
            <w:r w:rsidRPr="00550943">
              <w:rPr>
                <w:sz w:val="18"/>
              </w:rPr>
              <w:t xml:space="preserve">. </w:t>
            </w:r>
          </w:p>
          <w:p w14:paraId="4AE88494" w14:textId="78E99EB2" w:rsidR="00E07EAE" w:rsidRPr="00550943" w:rsidRDefault="001A04A2" w:rsidP="003A04DF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Certification in Data Analysis in Python</w:t>
            </w:r>
          </w:p>
        </w:tc>
      </w:tr>
      <w:tr w:rsidR="00B6680A" w14:paraId="2A329AC2" w14:textId="77777777" w:rsidTr="009E2465">
        <w:trPr>
          <w:cantSplit/>
          <w:trHeight w:val="551"/>
        </w:trPr>
        <w:tc>
          <w:tcPr>
            <w:tcW w:w="5230" w:type="dxa"/>
            <w:gridSpan w:val="4"/>
            <w:vMerge/>
            <w:shd w:val="clear" w:color="auto" w:fill="auto"/>
          </w:tcPr>
          <w:p w14:paraId="1DD4930A" w14:textId="77777777" w:rsidR="00E07EAE" w:rsidRDefault="00E07EAE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F1998E8" w14:textId="4897C654" w:rsidR="00E07EAE" w:rsidRPr="006C4906" w:rsidRDefault="007C43A5" w:rsidP="002508CB">
            <w:pPr>
              <w:pStyle w:val="NoSpacing"/>
              <w:rPr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736064" behindDoc="1" locked="0" layoutInCell="1" allowOverlap="1" wp14:anchorId="28F61DB2" wp14:editId="250654C9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-833120</wp:posOffset>
                  </wp:positionV>
                  <wp:extent cx="365760" cy="365760"/>
                  <wp:effectExtent l="0" t="0" r="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07BB">
              <w:rPr>
                <w:lang w:eastAsia="en-IN"/>
              </w:rPr>
              <w:t xml:space="preserve">   </w:t>
            </w:r>
          </w:p>
        </w:tc>
        <w:tc>
          <w:tcPr>
            <w:tcW w:w="4188" w:type="dxa"/>
            <w:gridSpan w:val="4"/>
            <w:shd w:val="clear" w:color="auto" w:fill="auto"/>
          </w:tcPr>
          <w:p w14:paraId="140BF7EA" w14:textId="0101A1B6" w:rsidR="00E07EAE" w:rsidRPr="00550943" w:rsidRDefault="001A04A2" w:rsidP="002508CB">
            <w:pPr>
              <w:pStyle w:val="NoSpacing"/>
              <w:rPr>
                <w:sz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Certification in Python project in data science.</w:t>
            </w:r>
          </w:p>
        </w:tc>
      </w:tr>
      <w:tr w:rsidR="00BE37DD" w14:paraId="05B096A4" w14:textId="77777777" w:rsidTr="009E2465">
        <w:trPr>
          <w:cantSplit/>
          <w:trHeight w:val="1134"/>
        </w:trPr>
        <w:tc>
          <w:tcPr>
            <w:tcW w:w="5230" w:type="dxa"/>
            <w:gridSpan w:val="4"/>
            <w:vMerge/>
            <w:shd w:val="clear" w:color="auto" w:fill="auto"/>
          </w:tcPr>
          <w:p w14:paraId="7267DAA4" w14:textId="77777777" w:rsidR="00BE37DD" w:rsidRDefault="00BE37DD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99F716F" w14:textId="30496554" w:rsidR="000248A3" w:rsidRDefault="007C43A5" w:rsidP="000248A3">
            <w:pPr>
              <w:rPr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735040" behindDoc="1" locked="0" layoutInCell="1" allowOverlap="1" wp14:anchorId="34AEA875" wp14:editId="13EEE6BB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186690</wp:posOffset>
                  </wp:positionV>
                  <wp:extent cx="365760" cy="375285"/>
                  <wp:effectExtent l="0" t="0" r="0" b="571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34016" behindDoc="1" locked="0" layoutInCell="1" allowOverlap="1" wp14:anchorId="732AE2D9" wp14:editId="41F0EDF5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-129540</wp:posOffset>
                  </wp:positionV>
                  <wp:extent cx="365760" cy="36576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37088" behindDoc="1" locked="0" layoutInCell="1" allowOverlap="1" wp14:anchorId="299348C2" wp14:editId="41A6B123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-764540</wp:posOffset>
                  </wp:positionV>
                  <wp:extent cx="365760" cy="36576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D7571">
              <w:rPr>
                <w:lang w:eastAsia="en-IN"/>
              </w:rPr>
              <w:t xml:space="preserve">    </w:t>
            </w:r>
          </w:p>
          <w:p w14:paraId="7D87BF26" w14:textId="6FB269F0" w:rsidR="00ED7571" w:rsidRDefault="00ED7571" w:rsidP="000248A3">
            <w:pPr>
              <w:rPr>
                <w:lang w:eastAsia="en-IN"/>
              </w:rPr>
            </w:pPr>
          </w:p>
          <w:p w14:paraId="7107E620" w14:textId="3ED6EAE4" w:rsidR="000248A3" w:rsidRDefault="000248A3" w:rsidP="000248A3">
            <w:pPr>
              <w:jc w:val="center"/>
              <w:rPr>
                <w:lang w:eastAsia="en-IN"/>
              </w:rPr>
            </w:pPr>
          </w:p>
          <w:p w14:paraId="153BC170" w14:textId="28EC830A" w:rsidR="00AA4401" w:rsidRPr="006C4906" w:rsidRDefault="00AA4401" w:rsidP="007C43A5">
            <w:pPr>
              <w:rPr>
                <w:lang w:eastAsia="en-IN"/>
              </w:rPr>
            </w:pPr>
          </w:p>
        </w:tc>
        <w:tc>
          <w:tcPr>
            <w:tcW w:w="4188" w:type="dxa"/>
            <w:gridSpan w:val="4"/>
            <w:shd w:val="clear" w:color="auto" w:fill="auto"/>
          </w:tcPr>
          <w:p w14:paraId="517A69C8" w14:textId="3A2DDED7" w:rsidR="000248A3" w:rsidRDefault="000248A3" w:rsidP="003A04DF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Certification in Introduction to NoSQL database.</w:t>
            </w:r>
          </w:p>
          <w:p w14:paraId="7AD69620" w14:textId="28CE88A3" w:rsidR="00ED7571" w:rsidRDefault="00ED7571" w:rsidP="00ED75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Certification in Data visualization with Python</w:t>
            </w:r>
          </w:p>
          <w:p w14:paraId="43C33D59" w14:textId="77777777" w:rsidR="00ED7571" w:rsidRDefault="00ED7571" w:rsidP="00ED75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Certification in Applied Data science capstone</w:t>
            </w:r>
          </w:p>
          <w:p w14:paraId="1F0E611F" w14:textId="4BE0BAFC" w:rsidR="008E3C9F" w:rsidRPr="00ED7571" w:rsidRDefault="008E3C9F" w:rsidP="00ED75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Certification in PYTHON and HTML</w:t>
            </w:r>
          </w:p>
        </w:tc>
      </w:tr>
      <w:tr w:rsidR="00550943" w14:paraId="6F67B16D" w14:textId="77777777" w:rsidTr="009E2465">
        <w:trPr>
          <w:cantSplit/>
          <w:trHeight w:val="271"/>
        </w:trPr>
        <w:tc>
          <w:tcPr>
            <w:tcW w:w="5230" w:type="dxa"/>
            <w:gridSpan w:val="4"/>
            <w:vMerge/>
            <w:shd w:val="clear" w:color="auto" w:fill="auto"/>
          </w:tcPr>
          <w:p w14:paraId="628FC3C7" w14:textId="77777777" w:rsidR="00550943" w:rsidRDefault="00550943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vMerge w:val="restart"/>
            <w:shd w:val="clear" w:color="auto" w:fill="auto"/>
          </w:tcPr>
          <w:p w14:paraId="40569DF5" w14:textId="55FDFC53" w:rsidR="00550943" w:rsidRPr="006C4906" w:rsidRDefault="008E3C9F" w:rsidP="000248A3">
            <w:pPr>
              <w:pStyle w:val="NoSpacing"/>
              <w:rPr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742208" behindDoc="1" locked="0" layoutInCell="1" allowOverlap="1" wp14:anchorId="42DF38F9" wp14:editId="3786FE9B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-467995</wp:posOffset>
                  </wp:positionV>
                  <wp:extent cx="365760" cy="365760"/>
                  <wp:effectExtent l="0" t="0" r="0" b="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4401">
              <w:rPr>
                <w:noProof/>
              </w:rPr>
              <w:drawing>
                <wp:anchor distT="0" distB="0" distL="114300" distR="114300" simplePos="0" relativeHeight="251740160" behindDoc="1" locked="0" layoutInCell="1" allowOverlap="1" wp14:anchorId="3F40545F" wp14:editId="3B1B99B7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-780415</wp:posOffset>
                  </wp:positionV>
                  <wp:extent cx="365760" cy="365760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of Appre transpare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88" w:type="dxa"/>
            <w:gridSpan w:val="4"/>
            <w:vMerge w:val="restart"/>
            <w:shd w:val="clear" w:color="auto" w:fill="auto"/>
          </w:tcPr>
          <w:p w14:paraId="55F692B9" w14:textId="5E56C5AA" w:rsidR="00550943" w:rsidRPr="008C5244" w:rsidRDefault="00550943" w:rsidP="00A02EAE">
            <w:pPr>
              <w:pStyle w:val="NoSpacing"/>
              <w:rPr>
                <w:sz w:val="18"/>
              </w:rPr>
            </w:pPr>
          </w:p>
        </w:tc>
      </w:tr>
      <w:tr w:rsidR="00550943" w14:paraId="1D8B8F50" w14:textId="77777777" w:rsidTr="009E2465">
        <w:trPr>
          <w:cantSplit/>
          <w:trHeight w:val="535"/>
        </w:trPr>
        <w:tc>
          <w:tcPr>
            <w:tcW w:w="5230" w:type="dxa"/>
            <w:gridSpan w:val="4"/>
            <w:vMerge w:val="restart"/>
            <w:shd w:val="clear" w:color="auto" w:fill="auto"/>
          </w:tcPr>
          <w:p w14:paraId="780E83DA" w14:textId="77777777" w:rsidR="00EB31A1" w:rsidRPr="00B05947" w:rsidRDefault="009E2465" w:rsidP="00EB31A1">
            <w:pPr>
              <w:pStyle w:val="SectionHeading"/>
              <w:spacing w:before="0"/>
              <w:rPr>
                <w:rFonts w:asciiTheme="minorHAnsi" w:hAnsiTheme="minorHAnsi"/>
                <w:bCs/>
                <w:caps w:val="0"/>
                <w:sz w:val="20"/>
                <w:szCs w:val="22"/>
              </w:rPr>
            </w:pPr>
            <w:r>
              <w:rPr>
                <w:rFonts w:asciiTheme="minorHAnsi" w:hAnsiTheme="minorHAnsi"/>
                <w:bCs/>
                <w:caps w:val="0"/>
                <w:sz w:val="20"/>
                <w:szCs w:val="22"/>
              </w:rPr>
              <w:t xml:space="preserve">AWARDS &amp; </w:t>
            </w:r>
            <w:r w:rsidR="00EB31A1" w:rsidRPr="00B05947">
              <w:rPr>
                <w:rFonts w:asciiTheme="minorHAnsi" w:hAnsiTheme="minorHAnsi"/>
                <w:bCs/>
                <w:caps w:val="0"/>
                <w:sz w:val="20"/>
                <w:szCs w:val="22"/>
              </w:rPr>
              <w:t>ACHIEVEMENTS</w:t>
            </w:r>
          </w:p>
          <w:p w14:paraId="5FE539B4" w14:textId="29735252" w:rsidR="00EB31A1" w:rsidRPr="00EB31A1" w:rsidRDefault="000D36D7" w:rsidP="00EB31A1">
            <w:pPr>
              <w:pStyle w:val="ListParagraph"/>
              <w:numPr>
                <w:ilvl w:val="0"/>
                <w:numId w:val="25"/>
              </w:numPr>
              <w:spacing w:line="288" w:lineRule="auto"/>
              <w:rPr>
                <w:rFonts w:cs="Times New Roman"/>
                <w:i/>
                <w:color w:val="000000" w:themeColor="text1"/>
                <w:sz w:val="18"/>
              </w:rPr>
            </w:pPr>
            <w:r>
              <w:rPr>
                <w:rFonts w:cs="Times New Roman"/>
                <w:color w:val="000000" w:themeColor="text1"/>
                <w:sz w:val="18"/>
              </w:rPr>
              <w:t>Developed</w:t>
            </w:r>
            <w:r w:rsidRPr="00EB31A1">
              <w:rPr>
                <w:rFonts w:cs="Times New Roman"/>
                <w:b/>
                <w:color w:val="000000" w:themeColor="text1"/>
                <w:sz w:val="18"/>
              </w:rPr>
              <w:t xml:space="preserve"> website</w:t>
            </w:r>
            <w:r w:rsidR="00EB31A1" w:rsidRPr="00EB31A1">
              <w:rPr>
                <w:rFonts w:cs="Times New Roman"/>
                <w:color w:val="000000" w:themeColor="text1"/>
                <w:sz w:val="18"/>
              </w:rPr>
              <w:t xml:space="preserve"> for a </w:t>
            </w:r>
            <w:r w:rsidR="008E3C9F" w:rsidRPr="00EB31A1">
              <w:rPr>
                <w:rFonts w:cs="Times New Roman"/>
                <w:color w:val="000000" w:themeColor="text1"/>
                <w:sz w:val="18"/>
              </w:rPr>
              <w:t>computer-based</w:t>
            </w:r>
            <w:r w:rsidR="00EB31A1" w:rsidRPr="00EB31A1">
              <w:rPr>
                <w:rFonts w:cs="Times New Roman"/>
                <w:b/>
                <w:color w:val="000000" w:themeColor="text1"/>
                <w:sz w:val="18"/>
              </w:rPr>
              <w:t xml:space="preserve"> Hardware </w:t>
            </w:r>
            <w:r>
              <w:rPr>
                <w:rFonts w:cs="Times New Roman"/>
                <w:b/>
                <w:color w:val="000000" w:themeColor="text1"/>
                <w:sz w:val="18"/>
              </w:rPr>
              <w:t>c</w:t>
            </w:r>
            <w:r w:rsidRPr="00EB31A1">
              <w:rPr>
                <w:rFonts w:cs="Times New Roman"/>
                <w:b/>
                <w:color w:val="000000" w:themeColor="text1"/>
                <w:sz w:val="18"/>
              </w:rPr>
              <w:t>ompany</w:t>
            </w:r>
            <w:r w:rsidRPr="00EB31A1">
              <w:rPr>
                <w:rFonts w:cs="Times New Roman"/>
                <w:color w:val="000000" w:themeColor="text1"/>
                <w:sz w:val="18"/>
              </w:rPr>
              <w:t xml:space="preserve"> named</w:t>
            </w:r>
            <w:r w:rsidR="00EB31A1" w:rsidRPr="00EB31A1">
              <w:rPr>
                <w:rFonts w:cs="Times New Roman"/>
                <w:color w:val="000000" w:themeColor="text1"/>
                <w:sz w:val="18"/>
              </w:rPr>
              <w:t xml:space="preserve"> </w:t>
            </w:r>
            <w:r>
              <w:rPr>
                <w:rFonts w:cs="Times New Roman"/>
                <w:b/>
                <w:color w:val="000000" w:themeColor="text1"/>
                <w:sz w:val="18"/>
              </w:rPr>
              <w:t>Nolox</w:t>
            </w:r>
            <w:r w:rsidR="00EB31A1" w:rsidRPr="00EB31A1">
              <w:rPr>
                <w:rFonts w:cs="Times New Roman"/>
                <w:b/>
                <w:color w:val="000000" w:themeColor="text1"/>
                <w:sz w:val="18"/>
              </w:rPr>
              <w:t>.</w:t>
            </w:r>
          </w:p>
          <w:p w14:paraId="730FE183" w14:textId="1AACFF23" w:rsidR="00550943" w:rsidRPr="00AA7D45" w:rsidRDefault="00EB31A1" w:rsidP="00AA7D45">
            <w:pPr>
              <w:pStyle w:val="ListParagraph"/>
              <w:numPr>
                <w:ilvl w:val="0"/>
                <w:numId w:val="25"/>
              </w:numPr>
              <w:spacing w:line="288" w:lineRule="auto"/>
              <w:rPr>
                <w:rFonts w:cs="Times New Roman"/>
                <w:i/>
                <w:color w:val="000000" w:themeColor="text1"/>
                <w:sz w:val="18"/>
              </w:rPr>
            </w:pPr>
            <w:r w:rsidRPr="00EB31A1">
              <w:rPr>
                <w:rFonts w:cs="Times New Roman"/>
                <w:bCs/>
                <w:sz w:val="18"/>
              </w:rPr>
              <w:t xml:space="preserve">Awarded a prize of </w:t>
            </w:r>
            <w:r w:rsidRPr="00EB31A1">
              <w:rPr>
                <w:rFonts w:cs="Times New Roman"/>
                <w:b/>
                <w:bCs/>
                <w:sz w:val="18"/>
              </w:rPr>
              <w:t>merit</w:t>
            </w:r>
            <w:r w:rsidRPr="00EB31A1">
              <w:rPr>
                <w:rFonts w:cs="Times New Roman"/>
                <w:bCs/>
                <w:sz w:val="18"/>
              </w:rPr>
              <w:t xml:space="preserve"> in the </w:t>
            </w:r>
            <w:r w:rsidR="000D36D7">
              <w:rPr>
                <w:rFonts w:cs="Times New Roman"/>
                <w:b/>
                <w:bCs/>
                <w:sz w:val="18"/>
              </w:rPr>
              <w:t>Science quiz</w:t>
            </w:r>
            <w:r w:rsidRPr="00EB31A1">
              <w:rPr>
                <w:rFonts w:cs="Times New Roman"/>
                <w:bCs/>
                <w:sz w:val="18"/>
              </w:rPr>
              <w:t xml:space="preserve"> competition of </w:t>
            </w:r>
            <w:r w:rsidRPr="00EB31A1">
              <w:rPr>
                <w:rFonts w:cs="Times New Roman"/>
                <w:b/>
                <w:bCs/>
                <w:sz w:val="18"/>
              </w:rPr>
              <w:t xml:space="preserve">the </w:t>
            </w:r>
            <w:r w:rsidR="000D36D7">
              <w:rPr>
                <w:rFonts w:cs="Times New Roman"/>
                <w:b/>
                <w:bCs/>
                <w:sz w:val="18"/>
              </w:rPr>
              <w:t>R</w:t>
            </w:r>
            <w:r w:rsidR="00AA7D45">
              <w:rPr>
                <w:rFonts w:cs="Times New Roman"/>
                <w:b/>
                <w:bCs/>
                <w:sz w:val="18"/>
              </w:rPr>
              <w:t>AM-EESH</w:t>
            </w:r>
            <w:r w:rsidR="000D36D7">
              <w:rPr>
                <w:rFonts w:cs="Times New Roman"/>
                <w:b/>
                <w:bCs/>
                <w:sz w:val="18"/>
              </w:rPr>
              <w:t xml:space="preserve"> group of institution</w:t>
            </w:r>
            <w:r w:rsidRPr="00EB31A1">
              <w:rPr>
                <w:rFonts w:cs="Times New Roman"/>
                <w:bCs/>
                <w:sz w:val="18"/>
              </w:rPr>
              <w:t xml:space="preserve"> Fest, </w:t>
            </w:r>
            <w:r w:rsidR="00470DB4">
              <w:rPr>
                <w:rFonts w:cs="Times New Roman"/>
                <w:bCs/>
                <w:sz w:val="18"/>
              </w:rPr>
              <w:t>2017</w:t>
            </w:r>
            <w:r w:rsidRPr="00EB31A1">
              <w:rPr>
                <w:rFonts w:cs="Times New Roman"/>
                <w:bCs/>
                <w:sz w:val="18"/>
              </w:rPr>
              <w:t>.</w:t>
            </w:r>
          </w:p>
        </w:tc>
        <w:tc>
          <w:tcPr>
            <w:tcW w:w="1102" w:type="dxa"/>
            <w:vMerge/>
            <w:shd w:val="clear" w:color="auto" w:fill="auto"/>
            <w:vAlign w:val="center"/>
          </w:tcPr>
          <w:p w14:paraId="434B4A1D" w14:textId="77777777" w:rsidR="00550943" w:rsidRDefault="00550943" w:rsidP="003A04DF">
            <w:pPr>
              <w:jc w:val="center"/>
              <w:rPr>
                <w:noProof/>
              </w:rPr>
            </w:pPr>
          </w:p>
        </w:tc>
        <w:tc>
          <w:tcPr>
            <w:tcW w:w="4188" w:type="dxa"/>
            <w:gridSpan w:val="4"/>
            <w:vMerge/>
            <w:shd w:val="clear" w:color="auto" w:fill="auto"/>
          </w:tcPr>
          <w:p w14:paraId="3A670730" w14:textId="77777777" w:rsidR="00550943" w:rsidRPr="001D1D99" w:rsidRDefault="00550943" w:rsidP="003A04DF">
            <w:pPr>
              <w:spacing w:line="240" w:lineRule="auto"/>
              <w:rPr>
                <w:sz w:val="18"/>
              </w:rPr>
            </w:pPr>
          </w:p>
        </w:tc>
      </w:tr>
      <w:tr w:rsidR="00A56445" w14:paraId="4E285449" w14:textId="77777777" w:rsidTr="007C43A5">
        <w:trPr>
          <w:cantSplit/>
          <w:trHeight w:val="1098"/>
        </w:trPr>
        <w:tc>
          <w:tcPr>
            <w:tcW w:w="5230" w:type="dxa"/>
            <w:gridSpan w:val="4"/>
            <w:vMerge/>
            <w:shd w:val="clear" w:color="auto" w:fill="auto"/>
          </w:tcPr>
          <w:p w14:paraId="180DEA97" w14:textId="77777777" w:rsidR="00A56445" w:rsidRDefault="00A56445" w:rsidP="003A04D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102" w:type="dxa"/>
            <w:shd w:val="clear" w:color="auto" w:fill="auto"/>
          </w:tcPr>
          <w:p w14:paraId="68ED568E" w14:textId="18169454" w:rsidR="00A56445" w:rsidRPr="006C4906" w:rsidRDefault="00AA7D45" w:rsidP="003A04DF">
            <w:pPr>
              <w:spacing w:line="240" w:lineRule="auto"/>
              <w:jc w:val="center"/>
              <w:rPr>
                <w:rFonts w:ascii="Georgia" w:eastAsia="Times New Roman" w:hAnsi="Georgia" w:cs="Times New Roman"/>
                <w:color w:val="222222"/>
                <w:sz w:val="16"/>
                <w:szCs w:val="20"/>
                <w:lang w:eastAsia="en-I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9B2CEEB" wp14:editId="179053FA">
                      <wp:simplePos x="0" y="0"/>
                      <wp:positionH relativeFrom="column">
                        <wp:posOffset>-3269615</wp:posOffset>
                      </wp:positionH>
                      <wp:positionV relativeFrom="paragraph">
                        <wp:posOffset>570230</wp:posOffset>
                      </wp:positionV>
                      <wp:extent cx="6524625" cy="19050"/>
                      <wp:effectExtent l="57150" t="38100" r="47625" b="76200"/>
                      <wp:wrapNone/>
                      <wp:docPr id="5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524625" cy="1905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498D15" id="Straight Connector 2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7.45pt,44.9pt" to="256.3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" strokecolor="#4f81bd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4188" w:type="dxa"/>
            <w:gridSpan w:val="4"/>
            <w:shd w:val="clear" w:color="auto" w:fill="auto"/>
          </w:tcPr>
          <w:p w14:paraId="741E6C29" w14:textId="6245E955" w:rsidR="00A56445" w:rsidRPr="00E07EAE" w:rsidRDefault="00A56445" w:rsidP="00243190">
            <w:pPr>
              <w:spacing w:line="240" w:lineRule="auto"/>
              <w:rPr>
                <w:sz w:val="18"/>
              </w:rPr>
            </w:pPr>
          </w:p>
        </w:tc>
      </w:tr>
      <w:tr w:rsidR="00A56445" w14:paraId="489286C0" w14:textId="77777777" w:rsidTr="008E3C9F">
        <w:trPr>
          <w:cantSplit/>
          <w:trHeight w:val="80"/>
        </w:trPr>
        <w:tc>
          <w:tcPr>
            <w:tcW w:w="5230" w:type="dxa"/>
            <w:gridSpan w:val="4"/>
            <w:shd w:val="clear" w:color="auto" w:fill="auto"/>
          </w:tcPr>
          <w:p w14:paraId="7C3643DE" w14:textId="51FD4986" w:rsidR="00A56445" w:rsidRPr="00EA5437" w:rsidRDefault="00A56445" w:rsidP="007C43A5">
            <w:pPr>
              <w:spacing w:after="0" w:line="240" w:lineRule="auto"/>
              <w:rPr>
                <w:noProof/>
                <w:sz w:val="2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8D68333" w14:textId="77777777" w:rsidR="00A56445" w:rsidRPr="00EA5437" w:rsidRDefault="00A56445" w:rsidP="003A04DF">
            <w:pPr>
              <w:spacing w:line="240" w:lineRule="auto"/>
              <w:jc w:val="center"/>
              <w:rPr>
                <w:noProof/>
                <w:sz w:val="2"/>
              </w:rPr>
            </w:pPr>
          </w:p>
        </w:tc>
        <w:tc>
          <w:tcPr>
            <w:tcW w:w="4188" w:type="dxa"/>
            <w:gridSpan w:val="4"/>
            <w:shd w:val="clear" w:color="auto" w:fill="auto"/>
            <w:vAlign w:val="bottom"/>
          </w:tcPr>
          <w:p w14:paraId="68741690" w14:textId="77777777" w:rsidR="00A56445" w:rsidRPr="00EA5437" w:rsidRDefault="00A56445" w:rsidP="003A04DF">
            <w:pPr>
              <w:spacing w:line="240" w:lineRule="auto"/>
              <w:rPr>
                <w:sz w:val="2"/>
              </w:rPr>
            </w:pPr>
          </w:p>
        </w:tc>
      </w:tr>
      <w:tr w:rsidR="000B2E04" w14:paraId="63A780E5" w14:textId="77777777" w:rsidTr="009E2465">
        <w:trPr>
          <w:cantSplit/>
          <w:trHeight w:val="458"/>
        </w:trPr>
        <w:tc>
          <w:tcPr>
            <w:tcW w:w="3940" w:type="dxa"/>
            <w:gridSpan w:val="3"/>
            <w:shd w:val="clear" w:color="auto" w:fill="auto"/>
          </w:tcPr>
          <w:p w14:paraId="384857EE" w14:textId="256DFC7A" w:rsidR="00381D7A" w:rsidRPr="00381D7A" w:rsidRDefault="00D21324" w:rsidP="007C43A5">
            <w:pPr>
              <w:spacing w:after="0" w:line="240" w:lineRule="auto"/>
              <w:rPr>
                <w:b/>
                <w:color w:val="002060"/>
                <w:sz w:val="28"/>
                <w:szCs w:val="28"/>
                <w:u w:val="double" w:color="FFC000"/>
              </w:rPr>
            </w:pPr>
            <w:r w:rsidRPr="00381D7A">
              <w:rPr>
                <w:rFonts w:ascii="Bookman Old Style" w:hAnsi="Bookman Old Style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298" distR="114298" simplePos="0" relativeHeight="251724800" behindDoc="0" locked="0" layoutInCell="1" allowOverlap="1" wp14:anchorId="7425BFD9" wp14:editId="673DCF4E">
                      <wp:simplePos x="0" y="0"/>
                      <wp:positionH relativeFrom="column">
                        <wp:posOffset>2381249</wp:posOffset>
                      </wp:positionH>
                      <wp:positionV relativeFrom="paragraph">
                        <wp:posOffset>427990</wp:posOffset>
                      </wp:positionV>
                      <wp:extent cx="0" cy="3200400"/>
                      <wp:effectExtent l="1905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2004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A50E16" id="Straight Connector 4" o:spid="_x0000_s1026" style="position:absolute;z-index:2517248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187.5pt,33.7pt" to="187.5pt,2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" strokecolor="#0070c0" strokeweight="3pt">
                      <o:lock v:ext="edit" shapetype="f"/>
                    </v:line>
                  </w:pict>
                </mc:Fallback>
              </mc:AlternateContent>
            </w:r>
            <w:r w:rsidR="007C43A5">
              <w:rPr>
                <w:b/>
                <w:color w:val="002060"/>
                <w:sz w:val="28"/>
                <w:szCs w:val="28"/>
                <w:u w:val="double" w:color="FFC000"/>
              </w:rPr>
              <w:t xml:space="preserve">     </w:t>
            </w:r>
            <w:r w:rsidR="004D15B5" w:rsidRPr="00381D7A">
              <w:rPr>
                <w:b/>
                <w:color w:val="002060"/>
                <w:sz w:val="28"/>
                <w:szCs w:val="28"/>
                <w:u w:val="double" w:color="FFC000"/>
              </w:rPr>
              <w:t>INTERNSHIP|</w:t>
            </w:r>
            <w:r w:rsidR="000B2E04" w:rsidRPr="00381D7A">
              <w:rPr>
                <w:b/>
                <w:color w:val="002060"/>
                <w:sz w:val="28"/>
                <w:szCs w:val="28"/>
                <w:u w:val="double" w:color="FFC000"/>
              </w:rPr>
              <w:t>PROJECTS</w:t>
            </w:r>
          </w:p>
        </w:tc>
        <w:tc>
          <w:tcPr>
            <w:tcW w:w="3437" w:type="dxa"/>
            <w:gridSpan w:val="4"/>
            <w:shd w:val="clear" w:color="auto" w:fill="auto"/>
          </w:tcPr>
          <w:p w14:paraId="4A6219AE" w14:textId="77777777" w:rsidR="000B2E04" w:rsidRPr="00597322" w:rsidRDefault="008C068A" w:rsidP="003A04DF">
            <w:pPr>
              <w:spacing w:after="0" w:line="240" w:lineRule="auto"/>
              <w:jc w:val="center"/>
              <w:rPr>
                <w:b/>
                <w:color w:val="002060"/>
                <w:sz w:val="28"/>
                <w:u w:val="double" w:color="FFC000"/>
              </w:rPr>
            </w:pPr>
            <w:r>
              <w:rPr>
                <w:b/>
                <w:color w:val="002060"/>
                <w:sz w:val="28"/>
                <w:u w:val="double" w:color="FFC000"/>
              </w:rPr>
              <w:t>MORE OF</w:t>
            </w:r>
            <w:r w:rsidR="00597322" w:rsidRPr="00597322">
              <w:rPr>
                <w:b/>
                <w:color w:val="002060"/>
                <w:sz w:val="28"/>
                <w:u w:val="double" w:color="FFC000"/>
              </w:rPr>
              <w:t xml:space="preserve"> ME</w:t>
            </w:r>
          </w:p>
          <w:p w14:paraId="30800858" w14:textId="77777777" w:rsidR="000B2E04" w:rsidRPr="00532196" w:rsidRDefault="00D21324" w:rsidP="003A04DF">
            <w:pPr>
              <w:tabs>
                <w:tab w:val="left" w:pos="360"/>
                <w:tab w:val="center" w:pos="1519"/>
              </w:tabs>
              <w:spacing w:after="0" w:line="240" w:lineRule="auto"/>
              <w:jc w:val="center"/>
              <w:rPr>
                <w:b/>
                <w:sz w:val="28"/>
                <w:u w:val="double" w:color="FFC000"/>
              </w:rPr>
            </w:pPr>
            <w:r>
              <w:rPr>
                <w:rFonts w:ascii="Bookman Old Style" w:hAnsi="Bookman Old Style"/>
                <w:b/>
                <w:noProof/>
                <w:sz w:val="16"/>
              </w:rPr>
              <mc:AlternateContent>
                <mc:Choice Requires="wps">
                  <w:drawing>
                    <wp:anchor distT="0" distB="0" distL="114298" distR="114298" simplePos="0" relativeHeight="251725824" behindDoc="0" locked="0" layoutInCell="1" allowOverlap="1" wp14:anchorId="4946DDB2" wp14:editId="3EB3C0E4">
                      <wp:simplePos x="0" y="0"/>
                      <wp:positionH relativeFrom="column">
                        <wp:posOffset>2058034</wp:posOffset>
                      </wp:positionH>
                      <wp:positionV relativeFrom="paragraph">
                        <wp:posOffset>209550</wp:posOffset>
                      </wp:positionV>
                      <wp:extent cx="0" cy="3200400"/>
                      <wp:effectExtent l="19050" t="0" r="0" b="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20040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70C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26A5D1" id="Straight Connector 8" o:spid="_x0000_s1026" style="position:absolute;z-index:2517258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162.05pt,16.5pt" to="162.0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" strokecolor="#0070c0" strokeweight="3pt"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3143" w:type="dxa"/>
            <w:gridSpan w:val="2"/>
            <w:shd w:val="clear" w:color="auto" w:fill="auto"/>
          </w:tcPr>
          <w:p w14:paraId="3ACCF388" w14:textId="77777777" w:rsidR="000B2E04" w:rsidRPr="00532196" w:rsidRDefault="000B2E04" w:rsidP="003A04DF">
            <w:pPr>
              <w:spacing w:after="0" w:line="240" w:lineRule="auto"/>
              <w:jc w:val="center"/>
              <w:rPr>
                <w:b/>
                <w:sz w:val="28"/>
                <w:u w:val="double" w:color="FFC000"/>
              </w:rPr>
            </w:pPr>
            <w:r w:rsidRPr="000B4EB8">
              <w:rPr>
                <w:b/>
                <w:color w:val="002060"/>
                <w:sz w:val="28"/>
                <w:u w:val="double" w:color="FFC000"/>
              </w:rPr>
              <w:t>TECHNICAL SKILLS</w:t>
            </w:r>
          </w:p>
        </w:tc>
      </w:tr>
      <w:tr w:rsidR="003D3429" w14:paraId="011329C4" w14:textId="77777777" w:rsidTr="009E2465">
        <w:trPr>
          <w:cantSplit/>
          <w:trHeight w:val="1146"/>
        </w:trPr>
        <w:tc>
          <w:tcPr>
            <w:tcW w:w="3940" w:type="dxa"/>
            <w:gridSpan w:val="3"/>
            <w:vMerge w:val="restart"/>
            <w:shd w:val="clear" w:color="auto" w:fill="auto"/>
          </w:tcPr>
          <w:p w14:paraId="2C08BEE3" w14:textId="1D6338F7"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rPr>
                <w:sz w:val="18"/>
              </w:rPr>
            </w:pPr>
            <w:r w:rsidRPr="001A3475">
              <w:rPr>
                <w:b/>
                <w:sz w:val="18"/>
              </w:rPr>
              <w:t xml:space="preserve">Project </w:t>
            </w:r>
            <w:r w:rsidR="00470DB4" w:rsidRPr="001A3475">
              <w:rPr>
                <w:b/>
                <w:sz w:val="18"/>
              </w:rPr>
              <w:t>Internship</w:t>
            </w:r>
            <w:r w:rsidR="00470DB4">
              <w:rPr>
                <w:b/>
                <w:sz w:val="18"/>
              </w:rPr>
              <w:t>:</w:t>
            </w:r>
            <w:r w:rsidR="00470DB4" w:rsidRPr="001D1D99">
              <w:rPr>
                <w:sz w:val="18"/>
              </w:rPr>
              <w:t xml:space="preserve"> Worked</w:t>
            </w:r>
            <w:r w:rsidRPr="001D1D99">
              <w:rPr>
                <w:sz w:val="18"/>
              </w:rPr>
              <w:t xml:space="preserve"> as a</w:t>
            </w:r>
            <w:r w:rsidRPr="00525FA4">
              <w:rPr>
                <w:b/>
                <w:sz w:val="18"/>
              </w:rPr>
              <w:t xml:space="preserve"> trainee</w:t>
            </w:r>
            <w:r w:rsidRPr="001D1D99">
              <w:rPr>
                <w:sz w:val="18"/>
              </w:rPr>
              <w:t xml:space="preserve"> in the IT Infrastructure department of </w:t>
            </w:r>
            <w:r w:rsidR="00470DB4">
              <w:rPr>
                <w:sz w:val="18"/>
              </w:rPr>
              <w:t>Nolox</w:t>
            </w:r>
            <w:r>
              <w:rPr>
                <w:sz w:val="18"/>
              </w:rPr>
              <w:t>, S</w:t>
            </w:r>
            <w:r w:rsidRPr="001D1D99">
              <w:rPr>
                <w:sz w:val="18"/>
              </w:rPr>
              <w:t xml:space="preserve">ector 63, Noida for </w:t>
            </w:r>
            <w:r w:rsidR="00470DB4">
              <w:rPr>
                <w:sz w:val="18"/>
              </w:rPr>
              <w:t>45 day</w:t>
            </w:r>
            <w:r w:rsidRPr="001D1D99">
              <w:rPr>
                <w:sz w:val="18"/>
              </w:rPr>
              <w:t xml:space="preserve">s and contributed </w:t>
            </w:r>
            <w:proofErr w:type="gramStart"/>
            <w:r w:rsidRPr="001D1D99">
              <w:rPr>
                <w:sz w:val="18"/>
              </w:rPr>
              <w:t>in</w:t>
            </w:r>
            <w:proofErr w:type="gramEnd"/>
            <w:r w:rsidRPr="001D1D99">
              <w:rPr>
                <w:sz w:val="18"/>
              </w:rPr>
              <w:t xml:space="preserve"> the development of the live project named </w:t>
            </w:r>
            <w:r w:rsidR="00AA7D45" w:rsidRPr="00AA7D45">
              <w:rPr>
                <w:b/>
                <w:bCs/>
                <w:sz w:val="18"/>
              </w:rPr>
              <w:t>LUXIGRO</w:t>
            </w:r>
            <w:r w:rsidRPr="001D1D99">
              <w:rPr>
                <w:sz w:val="18"/>
              </w:rPr>
              <w:t xml:space="preserve"> currently being </w:t>
            </w:r>
            <w:r w:rsidRPr="00470DB4">
              <w:rPr>
                <w:rFonts w:cstheme="minorHAnsi"/>
                <w:sz w:val="18"/>
                <w:szCs w:val="18"/>
              </w:rPr>
              <w:t>implemented i</w:t>
            </w:r>
            <w:r w:rsidR="00470DB4">
              <w:rPr>
                <w:rFonts w:cstheme="minorHAnsi"/>
                <w:sz w:val="18"/>
                <w:szCs w:val="18"/>
              </w:rPr>
              <w:t>n D-9 sector</w:t>
            </w:r>
            <w:r w:rsidR="00453939">
              <w:rPr>
                <w:rFonts w:cstheme="minorHAnsi"/>
                <w:sz w:val="18"/>
                <w:szCs w:val="18"/>
              </w:rPr>
              <w:t>-3, Noida Uttar Pradesh</w:t>
            </w:r>
            <w:r w:rsidRPr="00470DB4">
              <w:rPr>
                <w:color w:val="FF0000"/>
                <w:sz w:val="18"/>
              </w:rPr>
              <w:t xml:space="preserve"> </w:t>
            </w:r>
            <w:r w:rsidR="00453939" w:rsidRPr="00453939">
              <w:rPr>
                <w:sz w:val="18"/>
              </w:rPr>
              <w:t>201301</w:t>
            </w:r>
            <w:r w:rsidR="00453939">
              <w:rPr>
                <w:color w:val="FF0000"/>
                <w:sz w:val="18"/>
              </w:rPr>
              <w:t>.</w:t>
            </w:r>
          </w:p>
          <w:p w14:paraId="668FE14E" w14:textId="77777777"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rPr>
                <w:sz w:val="18"/>
              </w:rPr>
            </w:pPr>
          </w:p>
          <w:p w14:paraId="38C35B2E" w14:textId="43026366"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rPr>
                <w:sz w:val="18"/>
              </w:rPr>
            </w:pPr>
            <w:r w:rsidRPr="001D1D99">
              <w:rPr>
                <w:sz w:val="18"/>
              </w:rPr>
              <w:t xml:space="preserve">Role: Worked upon the </w:t>
            </w:r>
            <w:r w:rsidR="00453939">
              <w:rPr>
                <w:sz w:val="18"/>
              </w:rPr>
              <w:t>SRS</w:t>
            </w:r>
            <w:r w:rsidRPr="001D1D99">
              <w:rPr>
                <w:sz w:val="18"/>
              </w:rPr>
              <w:t xml:space="preserve"> of the project and figured out various Flow Charts, Activity, Sequence and </w:t>
            </w:r>
            <w:r>
              <w:rPr>
                <w:sz w:val="18"/>
              </w:rPr>
              <w:t>coded for project development in team.</w:t>
            </w:r>
          </w:p>
          <w:p w14:paraId="398DD87D" w14:textId="77777777"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rPr>
                <w:sz w:val="18"/>
              </w:rPr>
            </w:pPr>
          </w:p>
          <w:p w14:paraId="11B71904" w14:textId="560505CA" w:rsidR="003D3429" w:rsidRPr="001A3475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rPr>
                <w:b/>
                <w:sz w:val="18"/>
              </w:rPr>
            </w:pPr>
            <w:r w:rsidRPr="00243190">
              <w:rPr>
                <w:sz w:val="18"/>
              </w:rPr>
              <w:t>Tools used:</w:t>
            </w:r>
            <w:r w:rsidRPr="001D1D99">
              <w:rPr>
                <w:sz w:val="18"/>
              </w:rPr>
              <w:t xml:space="preserve"> Microsoft </w:t>
            </w:r>
            <w:r w:rsidRPr="00ED330B">
              <w:rPr>
                <w:b/>
                <w:sz w:val="18"/>
              </w:rPr>
              <w:t>Visual Studi</w:t>
            </w:r>
            <w:r w:rsidR="00453939">
              <w:rPr>
                <w:b/>
                <w:sz w:val="18"/>
              </w:rPr>
              <w:t>o code</w:t>
            </w:r>
            <w:r w:rsidRPr="001D1D99">
              <w:rPr>
                <w:sz w:val="18"/>
              </w:rPr>
              <w:t xml:space="preserve">, </w:t>
            </w:r>
            <w:r w:rsidR="00453939">
              <w:rPr>
                <w:sz w:val="18"/>
              </w:rPr>
              <w:t>Figma</w:t>
            </w:r>
            <w:r w:rsidRPr="001D1D99">
              <w:rPr>
                <w:sz w:val="18"/>
              </w:rPr>
              <w:t>.</w:t>
            </w:r>
          </w:p>
          <w:p w14:paraId="38476D9E" w14:textId="77777777" w:rsidR="003D3429" w:rsidRDefault="003D3429" w:rsidP="003A04DF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</w:p>
          <w:p w14:paraId="15BEF4E2" w14:textId="789A4ACE" w:rsidR="003D3429" w:rsidRPr="001A3475" w:rsidRDefault="003D3429" w:rsidP="00BF2648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</w:p>
        </w:tc>
        <w:tc>
          <w:tcPr>
            <w:tcW w:w="3437" w:type="dxa"/>
            <w:gridSpan w:val="4"/>
            <w:shd w:val="clear" w:color="auto" w:fill="auto"/>
            <w:vAlign w:val="center"/>
          </w:tcPr>
          <w:p w14:paraId="59C54191" w14:textId="218C99E1" w:rsidR="003D3429" w:rsidRDefault="00BC3E8C" w:rsidP="003A04DF">
            <w:pPr>
              <w:pStyle w:val="ListParagraph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9F81DE3" wp14:editId="31788E2E">
                  <wp:extent cx="1199711" cy="1438275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143" cy="14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12BBE" w14:textId="77777777" w:rsidR="00381D7A" w:rsidRDefault="00381D7A" w:rsidP="003A04DF">
            <w:pPr>
              <w:pStyle w:val="ListParagraph"/>
              <w:spacing w:after="0" w:line="240" w:lineRule="auto"/>
            </w:pPr>
          </w:p>
        </w:tc>
        <w:tc>
          <w:tcPr>
            <w:tcW w:w="3143" w:type="dxa"/>
            <w:gridSpan w:val="2"/>
            <w:vMerge w:val="restart"/>
            <w:shd w:val="clear" w:color="auto" w:fill="auto"/>
          </w:tcPr>
          <w:p w14:paraId="33A81096" w14:textId="77777777" w:rsidR="003D3429" w:rsidRDefault="00381D7A" w:rsidP="003A04DF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9FEF995" wp14:editId="064BB0F9">
                  <wp:extent cx="1859114" cy="2175510"/>
                  <wp:effectExtent l="38100" t="38100" r="46355" b="53340"/>
                  <wp:docPr id="21" name="Diagram 2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6" r:lo="rId17" r:qs="rId18" r:cs="rId19"/>
                    </a:graphicData>
                  </a:graphic>
                </wp:inline>
              </w:drawing>
            </w:r>
          </w:p>
          <w:p w14:paraId="51910802" w14:textId="77777777" w:rsidR="003D3429" w:rsidRDefault="003D3429" w:rsidP="000F63FB">
            <w:pPr>
              <w:jc w:val="right"/>
              <w:rPr>
                <w:b/>
                <w:noProof/>
                <w:color w:val="0070C0"/>
                <w:sz w:val="24"/>
              </w:rPr>
            </w:pPr>
          </w:p>
          <w:p w14:paraId="43ED1370" w14:textId="3ABC5FE9" w:rsidR="003D3429" w:rsidRPr="00EB31A1" w:rsidRDefault="008E3C9F" w:rsidP="00AA7D45">
            <w:pPr>
              <w:jc w:val="right"/>
              <w:rPr>
                <w:b/>
                <w:noProof/>
                <w:sz w:val="18"/>
              </w:rPr>
            </w:pPr>
            <w:r>
              <w:rPr>
                <w:b/>
                <w:noProof/>
                <w:color w:val="0070C0"/>
                <w:sz w:val="24"/>
              </w:rPr>
              <w:t xml:space="preserve">  </w:t>
            </w:r>
            <w:r w:rsidR="00AA7D45">
              <w:rPr>
                <w:b/>
                <w:noProof/>
                <w:color w:val="0070C0"/>
                <w:sz w:val="24"/>
              </w:rPr>
              <w:t xml:space="preserve">             </w:t>
            </w:r>
            <w:r w:rsidR="003D3429">
              <w:rPr>
                <w:b/>
                <w:noProof/>
                <w:color w:val="0070C0"/>
                <w:sz w:val="24"/>
              </w:rPr>
              <w:t>Language Proficiency</w:t>
            </w:r>
          </w:p>
          <w:p w14:paraId="42F00419" w14:textId="0CD9FDF0" w:rsidR="008E3C9F" w:rsidRPr="008E3C9F" w:rsidRDefault="008E3C9F" w:rsidP="00AA7D45">
            <w:pPr>
              <w:jc w:val="righ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3D3429" w:rsidRPr="00DA6D94">
              <w:rPr>
                <w:noProof/>
                <w:sz w:val="18"/>
              </w:rPr>
              <w:t>Hindi, Englis</w:t>
            </w:r>
            <w:r>
              <w:rPr>
                <w:noProof/>
                <w:sz w:val="18"/>
              </w:rPr>
              <w:t xml:space="preserve">h  </w:t>
            </w:r>
          </w:p>
          <w:p w14:paraId="61C5EC9D" w14:textId="160C1CED" w:rsidR="003D3429" w:rsidRPr="008F7BF3" w:rsidRDefault="003D3429" w:rsidP="000F63FB">
            <w:pPr>
              <w:jc w:val="right"/>
              <w:rPr>
                <w:b/>
                <w:noProof/>
                <w:sz w:val="18"/>
              </w:rPr>
            </w:pPr>
            <w:r w:rsidRPr="0042068B">
              <w:rPr>
                <w:b/>
                <w:noProof/>
                <w:sz w:val="18"/>
              </w:rPr>
              <w:t>Date of Birth:</w:t>
            </w:r>
            <w:r>
              <w:rPr>
                <w:noProof/>
                <w:sz w:val="18"/>
              </w:rPr>
              <w:t xml:space="preserve"> </w:t>
            </w:r>
            <w:r w:rsidR="00BC3E8C">
              <w:rPr>
                <w:noProof/>
                <w:sz w:val="18"/>
              </w:rPr>
              <w:t>31</w:t>
            </w:r>
            <w:r>
              <w:rPr>
                <w:noProof/>
                <w:sz w:val="18"/>
              </w:rPr>
              <w:t>-</w:t>
            </w:r>
            <w:r w:rsidR="00BC3E8C">
              <w:rPr>
                <w:noProof/>
                <w:sz w:val="18"/>
              </w:rPr>
              <w:t>Jan</w:t>
            </w:r>
            <w:r>
              <w:rPr>
                <w:noProof/>
                <w:sz w:val="18"/>
              </w:rPr>
              <w:t>-</w:t>
            </w:r>
            <w:r w:rsidR="00BC3E8C">
              <w:rPr>
                <w:noProof/>
                <w:sz w:val="18"/>
              </w:rPr>
              <w:t>2002</w:t>
            </w:r>
          </w:p>
        </w:tc>
      </w:tr>
      <w:tr w:rsidR="003D3429" w14:paraId="3945984E" w14:textId="77777777" w:rsidTr="009E2465">
        <w:trPr>
          <w:cantSplit/>
          <w:trHeight w:val="1242"/>
        </w:trPr>
        <w:tc>
          <w:tcPr>
            <w:tcW w:w="3940" w:type="dxa"/>
            <w:gridSpan w:val="3"/>
            <w:vMerge/>
            <w:shd w:val="clear" w:color="auto" w:fill="auto"/>
          </w:tcPr>
          <w:p w14:paraId="5735F8CD" w14:textId="77777777" w:rsidR="003D3429" w:rsidRPr="001A3475" w:rsidRDefault="003D3429" w:rsidP="00BF2648">
            <w:pPr>
              <w:tabs>
                <w:tab w:val="left" w:pos="720"/>
                <w:tab w:val="center" w:pos="2377"/>
              </w:tabs>
              <w:spacing w:after="0" w:line="240" w:lineRule="auto"/>
              <w:ind w:right="432"/>
              <w:jc w:val="both"/>
              <w:rPr>
                <w:b/>
                <w:sz w:val="18"/>
              </w:rPr>
            </w:pPr>
          </w:p>
        </w:tc>
        <w:tc>
          <w:tcPr>
            <w:tcW w:w="343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C96BDF2" w14:textId="77777777" w:rsidR="003D3429" w:rsidRPr="00DA6D94" w:rsidRDefault="009E2465" w:rsidP="003A04DF">
            <w:pPr>
              <w:spacing w:after="0" w:line="240" w:lineRule="auto"/>
              <w:rPr>
                <w:b/>
                <w:noProof/>
                <w:color w:val="0070C0"/>
                <w:sz w:val="24"/>
              </w:rPr>
            </w:pPr>
            <w:r>
              <w:rPr>
                <w:b/>
                <w:noProof/>
                <w:color w:val="0070C0"/>
                <w:sz w:val="24"/>
              </w:rPr>
              <w:t>MY</w:t>
            </w:r>
            <w:r w:rsidR="003D3429" w:rsidRPr="00DA6D94">
              <w:rPr>
                <w:b/>
                <w:noProof/>
                <w:color w:val="0070C0"/>
                <w:sz w:val="24"/>
              </w:rPr>
              <w:t xml:space="preserve"> STRENGTHS</w:t>
            </w:r>
          </w:p>
          <w:p w14:paraId="4E01BA51" w14:textId="77777777" w:rsidR="003D3429" w:rsidRPr="001A3475" w:rsidRDefault="003D3429" w:rsidP="003A04D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</w:rPr>
            </w:pPr>
            <w:r w:rsidRPr="001A3475">
              <w:rPr>
                <w:sz w:val="18"/>
              </w:rPr>
              <w:t>Quick Learner</w:t>
            </w:r>
          </w:p>
          <w:p w14:paraId="33558141" w14:textId="77777777" w:rsidR="003D3429" w:rsidRDefault="003D3429" w:rsidP="003A04D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</w:rPr>
            </w:pPr>
            <w:r w:rsidRPr="001A3475">
              <w:rPr>
                <w:sz w:val="18"/>
              </w:rPr>
              <w:t xml:space="preserve">Good Team Player </w:t>
            </w:r>
          </w:p>
          <w:p w14:paraId="724C6D8E" w14:textId="77777777" w:rsidR="003D3429" w:rsidRPr="00C5261E" w:rsidRDefault="003D3429" w:rsidP="003A04D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</w:rPr>
            </w:pPr>
            <w:r w:rsidRPr="00C5261E">
              <w:rPr>
                <w:sz w:val="18"/>
              </w:rPr>
              <w:t>Open to learn new ideas</w:t>
            </w:r>
          </w:p>
          <w:p w14:paraId="7913E3B5" w14:textId="77777777" w:rsidR="003D3429" w:rsidRDefault="003D3429" w:rsidP="00C5510F">
            <w:pPr>
              <w:spacing w:after="0" w:line="240" w:lineRule="auto"/>
              <w:jc w:val="center"/>
              <w:rPr>
                <w:rFonts w:ascii="Bookman Old Style" w:hAnsi="Bookman Old Style"/>
                <w:b/>
                <w:color w:val="0070C0"/>
                <w:sz w:val="16"/>
              </w:rPr>
            </w:pPr>
          </w:p>
          <w:p w14:paraId="0B13922A" w14:textId="77777777" w:rsidR="009E2465" w:rsidRDefault="009E2465" w:rsidP="009E2465">
            <w:pPr>
              <w:spacing w:after="0" w:line="240" w:lineRule="auto"/>
              <w:rPr>
                <w:b/>
                <w:noProof/>
                <w:color w:val="0070C0"/>
                <w:sz w:val="24"/>
              </w:rPr>
            </w:pPr>
            <w:r>
              <w:rPr>
                <w:b/>
                <w:noProof/>
                <w:color w:val="0070C0"/>
                <w:sz w:val="24"/>
              </w:rPr>
              <w:t>MY HOBBIES</w:t>
            </w:r>
          </w:p>
          <w:p w14:paraId="08DB0F08" w14:textId="77777777" w:rsidR="009E2465" w:rsidRPr="009E2465" w:rsidRDefault="009E2465" w:rsidP="009E246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noProof/>
                <w:color w:val="000000" w:themeColor="text1"/>
                <w:sz w:val="18"/>
                <w:szCs w:val="18"/>
              </w:rPr>
            </w:pPr>
            <w:r w:rsidRPr="009E2465">
              <w:rPr>
                <w:noProof/>
                <w:color w:val="000000" w:themeColor="text1"/>
                <w:sz w:val="18"/>
                <w:szCs w:val="18"/>
              </w:rPr>
              <w:t>Cricket</w:t>
            </w:r>
          </w:p>
          <w:p w14:paraId="56DC5B1B" w14:textId="0210420F" w:rsidR="009E2465" w:rsidRPr="00C86350" w:rsidRDefault="00BC3E8C" w:rsidP="00C8635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noProof/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</w:rPr>
              <w:t>Volley ball</w:t>
            </w:r>
          </w:p>
        </w:tc>
        <w:tc>
          <w:tcPr>
            <w:tcW w:w="3143" w:type="dxa"/>
            <w:gridSpan w:val="2"/>
            <w:vMerge/>
            <w:tcBorders>
              <w:bottom w:val="nil"/>
            </w:tcBorders>
            <w:shd w:val="clear" w:color="auto" w:fill="auto"/>
          </w:tcPr>
          <w:p w14:paraId="5E9FF34C" w14:textId="77777777" w:rsidR="003D3429" w:rsidRDefault="003D3429" w:rsidP="003A04DF">
            <w:pPr>
              <w:spacing w:after="0" w:line="240" w:lineRule="auto"/>
            </w:pPr>
          </w:p>
        </w:tc>
      </w:tr>
    </w:tbl>
    <w:p w14:paraId="3795122F" w14:textId="06ADAC24" w:rsidR="00AA7D45" w:rsidRPr="00AA7D45" w:rsidRDefault="00AA7D45" w:rsidP="00AA7D45">
      <w:pPr>
        <w:tabs>
          <w:tab w:val="left" w:pos="7335"/>
        </w:tabs>
      </w:pPr>
    </w:p>
    <w:sectPr w:rsidR="00AA7D45" w:rsidRPr="00AA7D45" w:rsidSect="003C3E2F">
      <w:pgSz w:w="11907" w:h="16839" w:code="9"/>
      <w:pgMar w:top="720" w:right="720" w:bottom="720" w:left="720" w:header="720" w:footer="720" w:gutter="0"/>
      <w:pgBorders w:offsetFrom="page">
        <w:top w:val="single" w:sz="18" w:space="24" w:color="0070C0"/>
        <w:left w:val="single" w:sz="18" w:space="24" w:color="0070C0"/>
        <w:bottom w:val="single" w:sz="18" w:space="24" w:color="0070C0"/>
        <w:right w:val="single" w:sz="18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11.25pt;height:11.25pt" o:bullet="t">
        <v:imagedata r:id="rId1" o:title="msoF520"/>
      </v:shape>
    </w:pict>
  </w:numPicBullet>
  <w:abstractNum w:abstractNumId="0" w15:restartNumberingAfterBreak="0">
    <w:nsid w:val="07657118"/>
    <w:multiLevelType w:val="hybridMultilevel"/>
    <w:tmpl w:val="F70C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C3299"/>
    <w:multiLevelType w:val="hybridMultilevel"/>
    <w:tmpl w:val="8D62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077F2"/>
    <w:multiLevelType w:val="hybridMultilevel"/>
    <w:tmpl w:val="A23E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12F69"/>
    <w:multiLevelType w:val="hybridMultilevel"/>
    <w:tmpl w:val="FC34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A76C6"/>
    <w:multiLevelType w:val="hybridMultilevel"/>
    <w:tmpl w:val="D66C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146E0"/>
    <w:multiLevelType w:val="hybridMultilevel"/>
    <w:tmpl w:val="726A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60543"/>
    <w:multiLevelType w:val="hybridMultilevel"/>
    <w:tmpl w:val="161E046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36780"/>
    <w:multiLevelType w:val="hybridMultilevel"/>
    <w:tmpl w:val="76B8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108C"/>
    <w:multiLevelType w:val="hybridMultilevel"/>
    <w:tmpl w:val="E0E42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F12CB9"/>
    <w:multiLevelType w:val="hybridMultilevel"/>
    <w:tmpl w:val="05FE2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C25285"/>
    <w:multiLevelType w:val="hybridMultilevel"/>
    <w:tmpl w:val="A192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840AC"/>
    <w:multiLevelType w:val="hybridMultilevel"/>
    <w:tmpl w:val="704C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24589"/>
    <w:multiLevelType w:val="hybridMultilevel"/>
    <w:tmpl w:val="ACBA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229DE"/>
    <w:multiLevelType w:val="hybridMultilevel"/>
    <w:tmpl w:val="DEA0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20CC1"/>
    <w:multiLevelType w:val="hybridMultilevel"/>
    <w:tmpl w:val="0898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12AC1"/>
    <w:multiLevelType w:val="hybridMultilevel"/>
    <w:tmpl w:val="E5D0F106"/>
    <w:lvl w:ilvl="0" w:tplc="65BA171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71C05"/>
    <w:multiLevelType w:val="hybridMultilevel"/>
    <w:tmpl w:val="5FC8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D3B14"/>
    <w:multiLevelType w:val="hybridMultilevel"/>
    <w:tmpl w:val="77EA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E7485"/>
    <w:multiLevelType w:val="hybridMultilevel"/>
    <w:tmpl w:val="B282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17DD8"/>
    <w:multiLevelType w:val="hybridMultilevel"/>
    <w:tmpl w:val="222EC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AF39B1"/>
    <w:multiLevelType w:val="hybridMultilevel"/>
    <w:tmpl w:val="0980F158"/>
    <w:lvl w:ilvl="0" w:tplc="65BA171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807C3"/>
    <w:multiLevelType w:val="hybridMultilevel"/>
    <w:tmpl w:val="D038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77477"/>
    <w:multiLevelType w:val="hybridMultilevel"/>
    <w:tmpl w:val="826AC498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3" w15:restartNumberingAfterBreak="0">
    <w:nsid w:val="60877870"/>
    <w:multiLevelType w:val="hybridMultilevel"/>
    <w:tmpl w:val="65DAE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D14E30"/>
    <w:multiLevelType w:val="hybridMultilevel"/>
    <w:tmpl w:val="FD766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00F94"/>
    <w:multiLevelType w:val="hybridMultilevel"/>
    <w:tmpl w:val="C6B6E6D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F23CEB"/>
    <w:multiLevelType w:val="hybridMultilevel"/>
    <w:tmpl w:val="8722AD1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2894404">
    <w:abstractNumId w:val="24"/>
  </w:num>
  <w:num w:numId="2" w16cid:durableId="1000936350">
    <w:abstractNumId w:val="12"/>
  </w:num>
  <w:num w:numId="3" w16cid:durableId="1348408719">
    <w:abstractNumId w:val="25"/>
  </w:num>
  <w:num w:numId="4" w16cid:durableId="1619599318">
    <w:abstractNumId w:val="22"/>
  </w:num>
  <w:num w:numId="5" w16cid:durableId="119958560">
    <w:abstractNumId w:val="26"/>
  </w:num>
  <w:num w:numId="6" w16cid:durableId="432407842">
    <w:abstractNumId w:val="1"/>
  </w:num>
  <w:num w:numId="7" w16cid:durableId="2040929053">
    <w:abstractNumId w:val="6"/>
  </w:num>
  <w:num w:numId="8" w16cid:durableId="1803571703">
    <w:abstractNumId w:val="10"/>
  </w:num>
  <w:num w:numId="9" w16cid:durableId="1828938182">
    <w:abstractNumId w:val="17"/>
  </w:num>
  <w:num w:numId="10" w16cid:durableId="278923726">
    <w:abstractNumId w:val="19"/>
  </w:num>
  <w:num w:numId="11" w16cid:durableId="1783764228">
    <w:abstractNumId w:val="21"/>
  </w:num>
  <w:num w:numId="12" w16cid:durableId="1664819413">
    <w:abstractNumId w:val="4"/>
  </w:num>
  <w:num w:numId="13" w16cid:durableId="496922793">
    <w:abstractNumId w:val="5"/>
  </w:num>
  <w:num w:numId="14" w16cid:durableId="1112479243">
    <w:abstractNumId w:val="0"/>
  </w:num>
  <w:num w:numId="15" w16cid:durableId="302081285">
    <w:abstractNumId w:val="3"/>
  </w:num>
  <w:num w:numId="16" w16cid:durableId="2134252617">
    <w:abstractNumId w:val="20"/>
  </w:num>
  <w:num w:numId="17" w16cid:durableId="511729243">
    <w:abstractNumId w:val="15"/>
  </w:num>
  <w:num w:numId="18" w16cid:durableId="289671922">
    <w:abstractNumId w:val="18"/>
  </w:num>
  <w:num w:numId="19" w16cid:durableId="1413818067">
    <w:abstractNumId w:val="14"/>
  </w:num>
  <w:num w:numId="20" w16cid:durableId="1238049313">
    <w:abstractNumId w:val="23"/>
  </w:num>
  <w:num w:numId="21" w16cid:durableId="2061709170">
    <w:abstractNumId w:val="16"/>
  </w:num>
  <w:num w:numId="22" w16cid:durableId="646010337">
    <w:abstractNumId w:val="13"/>
  </w:num>
  <w:num w:numId="23" w16cid:durableId="2137336669">
    <w:abstractNumId w:val="2"/>
  </w:num>
  <w:num w:numId="24" w16cid:durableId="295113633">
    <w:abstractNumId w:val="8"/>
  </w:num>
  <w:num w:numId="25" w16cid:durableId="1463380202">
    <w:abstractNumId w:val="9"/>
  </w:num>
  <w:num w:numId="26" w16cid:durableId="505248674">
    <w:abstractNumId w:val="11"/>
  </w:num>
  <w:num w:numId="27" w16cid:durableId="1818646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9E4"/>
    <w:rsid w:val="00014883"/>
    <w:rsid w:val="000166ED"/>
    <w:rsid w:val="000248A3"/>
    <w:rsid w:val="00025308"/>
    <w:rsid w:val="000301B8"/>
    <w:rsid w:val="000333C8"/>
    <w:rsid w:val="00037C7E"/>
    <w:rsid w:val="00040E11"/>
    <w:rsid w:val="0004452A"/>
    <w:rsid w:val="000537B8"/>
    <w:rsid w:val="000548D3"/>
    <w:rsid w:val="0006678F"/>
    <w:rsid w:val="000815C7"/>
    <w:rsid w:val="000B2E04"/>
    <w:rsid w:val="000B4EB8"/>
    <w:rsid w:val="000C4261"/>
    <w:rsid w:val="000D17FC"/>
    <w:rsid w:val="000D36D7"/>
    <w:rsid w:val="000D47DB"/>
    <w:rsid w:val="000E11B7"/>
    <w:rsid w:val="000F4BDC"/>
    <w:rsid w:val="000F63FB"/>
    <w:rsid w:val="00100BF8"/>
    <w:rsid w:val="001541F7"/>
    <w:rsid w:val="00161D62"/>
    <w:rsid w:val="00172047"/>
    <w:rsid w:val="00175E50"/>
    <w:rsid w:val="001864E8"/>
    <w:rsid w:val="00186D29"/>
    <w:rsid w:val="001A04A2"/>
    <w:rsid w:val="001A3475"/>
    <w:rsid w:val="001B6747"/>
    <w:rsid w:val="001B7480"/>
    <w:rsid w:val="001C54AD"/>
    <w:rsid w:val="001D1495"/>
    <w:rsid w:val="001D1D99"/>
    <w:rsid w:val="001E1F7C"/>
    <w:rsid w:val="001E259D"/>
    <w:rsid w:val="001E6770"/>
    <w:rsid w:val="001F2250"/>
    <w:rsid w:val="002036C7"/>
    <w:rsid w:val="00211197"/>
    <w:rsid w:val="0021327C"/>
    <w:rsid w:val="00220208"/>
    <w:rsid w:val="00223ED6"/>
    <w:rsid w:val="0023613E"/>
    <w:rsid w:val="00243190"/>
    <w:rsid w:val="002508CB"/>
    <w:rsid w:val="00253311"/>
    <w:rsid w:val="002541B1"/>
    <w:rsid w:val="00256CB7"/>
    <w:rsid w:val="0025799B"/>
    <w:rsid w:val="00261AF7"/>
    <w:rsid w:val="002629A2"/>
    <w:rsid w:val="00277E78"/>
    <w:rsid w:val="00277FCF"/>
    <w:rsid w:val="002A438A"/>
    <w:rsid w:val="002A6ED9"/>
    <w:rsid w:val="002C38A1"/>
    <w:rsid w:val="002C7021"/>
    <w:rsid w:val="002D04E1"/>
    <w:rsid w:val="002D076E"/>
    <w:rsid w:val="002E27DF"/>
    <w:rsid w:val="002E54A6"/>
    <w:rsid w:val="002F4BD9"/>
    <w:rsid w:val="003063DC"/>
    <w:rsid w:val="00311669"/>
    <w:rsid w:val="00311E41"/>
    <w:rsid w:val="00314565"/>
    <w:rsid w:val="00321937"/>
    <w:rsid w:val="00321A88"/>
    <w:rsid w:val="0032736C"/>
    <w:rsid w:val="00331818"/>
    <w:rsid w:val="00334E12"/>
    <w:rsid w:val="00340833"/>
    <w:rsid w:val="00362C7C"/>
    <w:rsid w:val="00366D05"/>
    <w:rsid w:val="00381D7A"/>
    <w:rsid w:val="00387825"/>
    <w:rsid w:val="003902D9"/>
    <w:rsid w:val="00397FF9"/>
    <w:rsid w:val="003A04DF"/>
    <w:rsid w:val="003A4F86"/>
    <w:rsid w:val="003B090A"/>
    <w:rsid w:val="003B329F"/>
    <w:rsid w:val="003C156F"/>
    <w:rsid w:val="003C3CDB"/>
    <w:rsid w:val="003C3E2F"/>
    <w:rsid w:val="003D3429"/>
    <w:rsid w:val="003D61BF"/>
    <w:rsid w:val="003E16B5"/>
    <w:rsid w:val="003E7075"/>
    <w:rsid w:val="003F22F6"/>
    <w:rsid w:val="003F5294"/>
    <w:rsid w:val="0042068B"/>
    <w:rsid w:val="00425C27"/>
    <w:rsid w:val="00425F42"/>
    <w:rsid w:val="00430B41"/>
    <w:rsid w:val="0043358D"/>
    <w:rsid w:val="00436F64"/>
    <w:rsid w:val="0044419E"/>
    <w:rsid w:val="00453939"/>
    <w:rsid w:val="004550E3"/>
    <w:rsid w:val="00456B11"/>
    <w:rsid w:val="00463F60"/>
    <w:rsid w:val="00470DB4"/>
    <w:rsid w:val="00482CD9"/>
    <w:rsid w:val="00485205"/>
    <w:rsid w:val="00486AC8"/>
    <w:rsid w:val="004A1720"/>
    <w:rsid w:val="004A4065"/>
    <w:rsid w:val="004A7C36"/>
    <w:rsid w:val="004C1154"/>
    <w:rsid w:val="004C125B"/>
    <w:rsid w:val="004C6062"/>
    <w:rsid w:val="004D15B5"/>
    <w:rsid w:val="004D3CAB"/>
    <w:rsid w:val="004D74A1"/>
    <w:rsid w:val="004E07BB"/>
    <w:rsid w:val="004E415E"/>
    <w:rsid w:val="004F138A"/>
    <w:rsid w:val="004F795E"/>
    <w:rsid w:val="00504F96"/>
    <w:rsid w:val="0051061B"/>
    <w:rsid w:val="005120D1"/>
    <w:rsid w:val="00512948"/>
    <w:rsid w:val="00523B3C"/>
    <w:rsid w:val="00525FA4"/>
    <w:rsid w:val="00531B8A"/>
    <w:rsid w:val="00532196"/>
    <w:rsid w:val="00533EFA"/>
    <w:rsid w:val="005375BF"/>
    <w:rsid w:val="00550943"/>
    <w:rsid w:val="005517A7"/>
    <w:rsid w:val="00576302"/>
    <w:rsid w:val="005815EC"/>
    <w:rsid w:val="0058261C"/>
    <w:rsid w:val="0058411E"/>
    <w:rsid w:val="00585A4E"/>
    <w:rsid w:val="00597322"/>
    <w:rsid w:val="005977DD"/>
    <w:rsid w:val="005B02ED"/>
    <w:rsid w:val="005B23EC"/>
    <w:rsid w:val="005B4EC2"/>
    <w:rsid w:val="005B5BAC"/>
    <w:rsid w:val="005B6F0F"/>
    <w:rsid w:val="005B7E2D"/>
    <w:rsid w:val="005C4C96"/>
    <w:rsid w:val="005D2DC7"/>
    <w:rsid w:val="005D68DF"/>
    <w:rsid w:val="005D7B0B"/>
    <w:rsid w:val="005E0C68"/>
    <w:rsid w:val="005E3A88"/>
    <w:rsid w:val="005F234B"/>
    <w:rsid w:val="005F323F"/>
    <w:rsid w:val="00605CCF"/>
    <w:rsid w:val="006175DF"/>
    <w:rsid w:val="0064326E"/>
    <w:rsid w:val="00646336"/>
    <w:rsid w:val="00667977"/>
    <w:rsid w:val="00672D6B"/>
    <w:rsid w:val="006807DE"/>
    <w:rsid w:val="0069515F"/>
    <w:rsid w:val="006972B5"/>
    <w:rsid w:val="006A1AE4"/>
    <w:rsid w:val="006A6E5E"/>
    <w:rsid w:val="006B6906"/>
    <w:rsid w:val="006C30C9"/>
    <w:rsid w:val="006C4906"/>
    <w:rsid w:val="006C643F"/>
    <w:rsid w:val="006D2012"/>
    <w:rsid w:val="006E30AC"/>
    <w:rsid w:val="006E487E"/>
    <w:rsid w:val="006E60B6"/>
    <w:rsid w:val="006E7CC5"/>
    <w:rsid w:val="00702FEC"/>
    <w:rsid w:val="00710258"/>
    <w:rsid w:val="00712699"/>
    <w:rsid w:val="00717914"/>
    <w:rsid w:val="00734267"/>
    <w:rsid w:val="007342CC"/>
    <w:rsid w:val="00737879"/>
    <w:rsid w:val="007529F7"/>
    <w:rsid w:val="007542F8"/>
    <w:rsid w:val="00770827"/>
    <w:rsid w:val="007735BA"/>
    <w:rsid w:val="00773B2F"/>
    <w:rsid w:val="0077673A"/>
    <w:rsid w:val="007945C0"/>
    <w:rsid w:val="007965A6"/>
    <w:rsid w:val="0079772F"/>
    <w:rsid w:val="007A4B24"/>
    <w:rsid w:val="007C2C33"/>
    <w:rsid w:val="007C43A5"/>
    <w:rsid w:val="007D45E2"/>
    <w:rsid w:val="007D474F"/>
    <w:rsid w:val="007E3C91"/>
    <w:rsid w:val="007E5C16"/>
    <w:rsid w:val="007F55D2"/>
    <w:rsid w:val="008049A8"/>
    <w:rsid w:val="008123DC"/>
    <w:rsid w:val="0081341B"/>
    <w:rsid w:val="00814B68"/>
    <w:rsid w:val="00820254"/>
    <w:rsid w:val="00822D87"/>
    <w:rsid w:val="00836963"/>
    <w:rsid w:val="0084132D"/>
    <w:rsid w:val="00844FE7"/>
    <w:rsid w:val="008478B6"/>
    <w:rsid w:val="00865D0A"/>
    <w:rsid w:val="00870B8F"/>
    <w:rsid w:val="00874BC1"/>
    <w:rsid w:val="008809D6"/>
    <w:rsid w:val="008851C0"/>
    <w:rsid w:val="00885CB9"/>
    <w:rsid w:val="008A0792"/>
    <w:rsid w:val="008A0B1A"/>
    <w:rsid w:val="008A6F18"/>
    <w:rsid w:val="008C068A"/>
    <w:rsid w:val="008C0718"/>
    <w:rsid w:val="008C5244"/>
    <w:rsid w:val="008C5910"/>
    <w:rsid w:val="008C69EB"/>
    <w:rsid w:val="008D1E89"/>
    <w:rsid w:val="008D396F"/>
    <w:rsid w:val="008D5656"/>
    <w:rsid w:val="008E3C9F"/>
    <w:rsid w:val="008F0BE0"/>
    <w:rsid w:val="008F5D72"/>
    <w:rsid w:val="008F71D2"/>
    <w:rsid w:val="008F720F"/>
    <w:rsid w:val="008F7BF3"/>
    <w:rsid w:val="00907318"/>
    <w:rsid w:val="009150A8"/>
    <w:rsid w:val="009213F2"/>
    <w:rsid w:val="00923155"/>
    <w:rsid w:val="00924199"/>
    <w:rsid w:val="00927FD8"/>
    <w:rsid w:val="00934242"/>
    <w:rsid w:val="00935596"/>
    <w:rsid w:val="009362BB"/>
    <w:rsid w:val="00937E43"/>
    <w:rsid w:val="00950BF0"/>
    <w:rsid w:val="009571A2"/>
    <w:rsid w:val="00962442"/>
    <w:rsid w:val="00965D9B"/>
    <w:rsid w:val="00966A9D"/>
    <w:rsid w:val="009674D8"/>
    <w:rsid w:val="00985E40"/>
    <w:rsid w:val="00991EEA"/>
    <w:rsid w:val="00995719"/>
    <w:rsid w:val="009B4082"/>
    <w:rsid w:val="009B69FF"/>
    <w:rsid w:val="009B74E8"/>
    <w:rsid w:val="009B7ADE"/>
    <w:rsid w:val="009D0869"/>
    <w:rsid w:val="009D21E0"/>
    <w:rsid w:val="009D7EB0"/>
    <w:rsid w:val="009E2465"/>
    <w:rsid w:val="009E5891"/>
    <w:rsid w:val="00A02EAE"/>
    <w:rsid w:val="00A064EA"/>
    <w:rsid w:val="00A06DA3"/>
    <w:rsid w:val="00A135E5"/>
    <w:rsid w:val="00A303EB"/>
    <w:rsid w:val="00A34B2A"/>
    <w:rsid w:val="00A40978"/>
    <w:rsid w:val="00A44210"/>
    <w:rsid w:val="00A51688"/>
    <w:rsid w:val="00A5427A"/>
    <w:rsid w:val="00A55BF4"/>
    <w:rsid w:val="00A56445"/>
    <w:rsid w:val="00A63DC5"/>
    <w:rsid w:val="00A7520F"/>
    <w:rsid w:val="00A7683B"/>
    <w:rsid w:val="00A770F8"/>
    <w:rsid w:val="00A77725"/>
    <w:rsid w:val="00A9255B"/>
    <w:rsid w:val="00AA42DC"/>
    <w:rsid w:val="00AA4401"/>
    <w:rsid w:val="00AA7D45"/>
    <w:rsid w:val="00AB0DC6"/>
    <w:rsid w:val="00AB4BAB"/>
    <w:rsid w:val="00AC03E1"/>
    <w:rsid w:val="00AC1E22"/>
    <w:rsid w:val="00AC222E"/>
    <w:rsid w:val="00AC6E73"/>
    <w:rsid w:val="00AD0D0A"/>
    <w:rsid w:val="00AD3357"/>
    <w:rsid w:val="00AE18F9"/>
    <w:rsid w:val="00AF2F6A"/>
    <w:rsid w:val="00AF4BC4"/>
    <w:rsid w:val="00AF4D0D"/>
    <w:rsid w:val="00B01F72"/>
    <w:rsid w:val="00B1483A"/>
    <w:rsid w:val="00B20B16"/>
    <w:rsid w:val="00B22B71"/>
    <w:rsid w:val="00B344B3"/>
    <w:rsid w:val="00B34E1C"/>
    <w:rsid w:val="00B354E2"/>
    <w:rsid w:val="00B3657B"/>
    <w:rsid w:val="00B47CA9"/>
    <w:rsid w:val="00B50844"/>
    <w:rsid w:val="00B6680A"/>
    <w:rsid w:val="00B66B1F"/>
    <w:rsid w:val="00B75E2C"/>
    <w:rsid w:val="00B76E55"/>
    <w:rsid w:val="00B77407"/>
    <w:rsid w:val="00B82EB1"/>
    <w:rsid w:val="00B92FBA"/>
    <w:rsid w:val="00B96880"/>
    <w:rsid w:val="00BB037D"/>
    <w:rsid w:val="00BB59EB"/>
    <w:rsid w:val="00BB7341"/>
    <w:rsid w:val="00BC3E8C"/>
    <w:rsid w:val="00BC575A"/>
    <w:rsid w:val="00BE08AF"/>
    <w:rsid w:val="00BE37DD"/>
    <w:rsid w:val="00BE6F1F"/>
    <w:rsid w:val="00BE7080"/>
    <w:rsid w:val="00BF5CFD"/>
    <w:rsid w:val="00BF63C6"/>
    <w:rsid w:val="00C000F4"/>
    <w:rsid w:val="00C05E9F"/>
    <w:rsid w:val="00C07CA6"/>
    <w:rsid w:val="00C118A6"/>
    <w:rsid w:val="00C13511"/>
    <w:rsid w:val="00C17449"/>
    <w:rsid w:val="00C25BE2"/>
    <w:rsid w:val="00C26AF6"/>
    <w:rsid w:val="00C27B5B"/>
    <w:rsid w:val="00C315E7"/>
    <w:rsid w:val="00C318B2"/>
    <w:rsid w:val="00C31CDC"/>
    <w:rsid w:val="00C36056"/>
    <w:rsid w:val="00C43FE8"/>
    <w:rsid w:val="00C44C6C"/>
    <w:rsid w:val="00C462EB"/>
    <w:rsid w:val="00C5261E"/>
    <w:rsid w:val="00C52881"/>
    <w:rsid w:val="00C533B2"/>
    <w:rsid w:val="00C53FAD"/>
    <w:rsid w:val="00C5510F"/>
    <w:rsid w:val="00C5517D"/>
    <w:rsid w:val="00C6088B"/>
    <w:rsid w:val="00C65526"/>
    <w:rsid w:val="00C65C7C"/>
    <w:rsid w:val="00C737FE"/>
    <w:rsid w:val="00C77C24"/>
    <w:rsid w:val="00C815FD"/>
    <w:rsid w:val="00C86350"/>
    <w:rsid w:val="00C900EA"/>
    <w:rsid w:val="00C939E4"/>
    <w:rsid w:val="00C95F44"/>
    <w:rsid w:val="00CA0BC0"/>
    <w:rsid w:val="00CA77CB"/>
    <w:rsid w:val="00CB7B5C"/>
    <w:rsid w:val="00CD097B"/>
    <w:rsid w:val="00CD2F75"/>
    <w:rsid w:val="00CD3147"/>
    <w:rsid w:val="00CD4E0A"/>
    <w:rsid w:val="00CE352F"/>
    <w:rsid w:val="00CF5989"/>
    <w:rsid w:val="00CF7341"/>
    <w:rsid w:val="00D03CD1"/>
    <w:rsid w:val="00D1418D"/>
    <w:rsid w:val="00D142B8"/>
    <w:rsid w:val="00D14351"/>
    <w:rsid w:val="00D21324"/>
    <w:rsid w:val="00D2351B"/>
    <w:rsid w:val="00D2585E"/>
    <w:rsid w:val="00D26C6F"/>
    <w:rsid w:val="00D27D62"/>
    <w:rsid w:val="00D31678"/>
    <w:rsid w:val="00D37E85"/>
    <w:rsid w:val="00D45FE1"/>
    <w:rsid w:val="00D5323D"/>
    <w:rsid w:val="00D5667B"/>
    <w:rsid w:val="00D62536"/>
    <w:rsid w:val="00D76F05"/>
    <w:rsid w:val="00D90143"/>
    <w:rsid w:val="00D91A4F"/>
    <w:rsid w:val="00D92903"/>
    <w:rsid w:val="00D9320A"/>
    <w:rsid w:val="00D96E02"/>
    <w:rsid w:val="00DA4D1C"/>
    <w:rsid w:val="00DA6D94"/>
    <w:rsid w:val="00DB39BD"/>
    <w:rsid w:val="00DB7EFF"/>
    <w:rsid w:val="00DC1D26"/>
    <w:rsid w:val="00DD041F"/>
    <w:rsid w:val="00DD3E3A"/>
    <w:rsid w:val="00DD6C9C"/>
    <w:rsid w:val="00DE1B34"/>
    <w:rsid w:val="00DF6332"/>
    <w:rsid w:val="00DF6FF4"/>
    <w:rsid w:val="00E07EAE"/>
    <w:rsid w:val="00E1426B"/>
    <w:rsid w:val="00E22D90"/>
    <w:rsid w:val="00E307E9"/>
    <w:rsid w:val="00E41257"/>
    <w:rsid w:val="00E45265"/>
    <w:rsid w:val="00E6094B"/>
    <w:rsid w:val="00E6670E"/>
    <w:rsid w:val="00E814BA"/>
    <w:rsid w:val="00E90420"/>
    <w:rsid w:val="00E913ED"/>
    <w:rsid w:val="00E94AF0"/>
    <w:rsid w:val="00E9574B"/>
    <w:rsid w:val="00EA187D"/>
    <w:rsid w:val="00EA2468"/>
    <w:rsid w:val="00EA5437"/>
    <w:rsid w:val="00EB31A1"/>
    <w:rsid w:val="00EC77D2"/>
    <w:rsid w:val="00EC7F8F"/>
    <w:rsid w:val="00ED330B"/>
    <w:rsid w:val="00ED64A3"/>
    <w:rsid w:val="00ED7571"/>
    <w:rsid w:val="00EE3745"/>
    <w:rsid w:val="00EE6F56"/>
    <w:rsid w:val="00F00BBD"/>
    <w:rsid w:val="00F12EF8"/>
    <w:rsid w:val="00F215DB"/>
    <w:rsid w:val="00F258A8"/>
    <w:rsid w:val="00F31F59"/>
    <w:rsid w:val="00F32006"/>
    <w:rsid w:val="00F3331A"/>
    <w:rsid w:val="00F36451"/>
    <w:rsid w:val="00F41240"/>
    <w:rsid w:val="00F446F6"/>
    <w:rsid w:val="00F46651"/>
    <w:rsid w:val="00F531EE"/>
    <w:rsid w:val="00F54AD7"/>
    <w:rsid w:val="00F707A7"/>
    <w:rsid w:val="00F75EAD"/>
    <w:rsid w:val="00F81E0E"/>
    <w:rsid w:val="00F831A7"/>
    <w:rsid w:val="00F903E9"/>
    <w:rsid w:val="00FA1FFA"/>
    <w:rsid w:val="00FA740F"/>
    <w:rsid w:val="00FB6966"/>
    <w:rsid w:val="00FD198D"/>
    <w:rsid w:val="00FD3A6E"/>
    <w:rsid w:val="00FD61CD"/>
    <w:rsid w:val="00FF2423"/>
    <w:rsid w:val="00FF638D"/>
    <w:rsid w:val="00FF7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ecff"/>
    </o:shapedefaults>
    <o:shapelayout v:ext="edit">
      <o:idmap v:ext="edit" data="1"/>
    </o:shapelayout>
  </w:shapeDefaults>
  <w:decimalSymbol w:val="."/>
  <w:listSeparator w:val=","/>
  <w14:docId w14:val="73BE3F97"/>
  <w15:docId w15:val="{9CF240C9-F660-4F01-A5B2-0DAF4325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3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061B"/>
    <w:pPr>
      <w:ind w:left="720"/>
      <w:contextualSpacing/>
    </w:pPr>
  </w:style>
  <w:style w:type="paragraph" w:styleId="NoSpacing">
    <w:name w:val="No Spacing"/>
    <w:uiPriority w:val="1"/>
    <w:qFormat/>
    <w:rsid w:val="00FF638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3F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ectionHeading">
    <w:name w:val="Section Heading"/>
    <w:basedOn w:val="Normal"/>
    <w:rsid w:val="00EB31A1"/>
    <w:pPr>
      <w:spacing w:before="240" w:after="0" w:line="240" w:lineRule="auto"/>
    </w:pPr>
    <w:rPr>
      <w:rFonts w:ascii="Times New Roman" w:eastAsia="Times New Roman" w:hAnsi="Times New Roman" w:cs="Times New Roman"/>
      <w:b/>
      <w:cap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6.png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elam.Dwivedi\Documents\NIET%20Resume%20Template%20v1.1%20ND%2012-Aug-14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Alexander Pub Sch 10th(CBSE)</c:v>
                </c:pt>
                <c:pt idx="1">
                  <c:v>Fr. Agnel School 12th(CBSE)</c:v>
                </c:pt>
                <c:pt idx="2">
                  <c:v>NIET btech(AKTU)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76</c:v>
                </c:pt>
                <c:pt idx="1">
                  <c:v>86.6</c:v>
                </c:pt>
                <c:pt idx="2">
                  <c:v>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25-4C26-9357-3421F5F5A5E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64379200"/>
        <c:axId val="564380032"/>
      </c:barChart>
      <c:catAx>
        <c:axId val="5643792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380032"/>
        <c:crosses val="autoZero"/>
        <c:auto val="1"/>
        <c:lblAlgn val="ctr"/>
        <c:lblOffset val="100"/>
        <c:noMultiLvlLbl val="0"/>
      </c:catAx>
      <c:valAx>
        <c:axId val="56438003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379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C00536-372B-4E2A-B7BF-1F810822E17B}" type="doc">
      <dgm:prSet loTypeId="urn:microsoft.com/office/officeart/2005/8/layout/vList5" loCatId="list" qsTypeId="urn:microsoft.com/office/officeart/2005/8/quickstyle/3d4" qsCatId="3D" csTypeId="urn:microsoft.com/office/officeart/2005/8/colors/accent1_5" csCatId="accent1" phldr="1"/>
      <dgm:spPr/>
      <dgm:t>
        <a:bodyPr/>
        <a:lstStyle/>
        <a:p>
          <a:endParaRPr lang="en-US"/>
        </a:p>
      </dgm:t>
    </dgm:pt>
    <dgm:pt modelId="{6C1098EE-4E2F-45FE-9DF3-ADE2DCC3A4A8}">
      <dgm:prSet phldrT="[Text]" custT="1"/>
      <dgm:spPr/>
      <dgm:t>
        <a:bodyPr/>
        <a:lstStyle/>
        <a:p>
          <a:r>
            <a:rPr lang="en-US" sz="900" b="1"/>
            <a:t>Languages</a:t>
          </a:r>
          <a:endParaRPr lang="en-US" sz="900"/>
        </a:p>
      </dgm:t>
    </dgm:pt>
    <dgm:pt modelId="{A5791A08-D250-4320-9225-0D22C77C2E29}" type="parTrans" cxnId="{09A4761C-F61E-48C3-89AE-254FD1406AFB}">
      <dgm:prSet/>
      <dgm:spPr/>
      <dgm:t>
        <a:bodyPr/>
        <a:lstStyle/>
        <a:p>
          <a:endParaRPr lang="en-US" sz="900"/>
        </a:p>
      </dgm:t>
    </dgm:pt>
    <dgm:pt modelId="{E356D27F-09A2-49B2-BDF9-A3FFE31888D8}" type="sibTrans" cxnId="{09A4761C-F61E-48C3-89AE-254FD1406AFB}">
      <dgm:prSet/>
      <dgm:spPr/>
      <dgm:t>
        <a:bodyPr/>
        <a:lstStyle/>
        <a:p>
          <a:endParaRPr lang="en-US" sz="900"/>
        </a:p>
      </dgm:t>
    </dgm:pt>
    <dgm:pt modelId="{7513ACC1-807A-4D7E-B3F9-024FEB807D30}">
      <dgm:prSet custT="1"/>
      <dgm:spPr/>
      <dgm:t>
        <a:bodyPr/>
        <a:lstStyle/>
        <a:p>
          <a:r>
            <a:rPr lang="en-US" sz="900"/>
            <a:t>AI/ML</a:t>
          </a:r>
        </a:p>
      </dgm:t>
    </dgm:pt>
    <dgm:pt modelId="{931D0C39-27A7-4E34-8D67-B48482567380}" type="parTrans" cxnId="{CFACBB0A-1A44-43E0-A67E-4F739029F0D9}">
      <dgm:prSet/>
      <dgm:spPr/>
      <dgm:t>
        <a:bodyPr/>
        <a:lstStyle/>
        <a:p>
          <a:endParaRPr lang="en-US" sz="900"/>
        </a:p>
      </dgm:t>
    </dgm:pt>
    <dgm:pt modelId="{EE130F21-7C98-4A4E-A40B-CD61A3F82024}" type="sibTrans" cxnId="{CFACBB0A-1A44-43E0-A67E-4F739029F0D9}">
      <dgm:prSet/>
      <dgm:spPr/>
      <dgm:t>
        <a:bodyPr/>
        <a:lstStyle/>
        <a:p>
          <a:endParaRPr lang="en-US" sz="900"/>
        </a:p>
      </dgm:t>
    </dgm:pt>
    <dgm:pt modelId="{56B49EB2-C4C8-4446-9CDE-710B035C125D}">
      <dgm:prSet custT="1"/>
      <dgm:spPr/>
      <dgm:t>
        <a:bodyPr/>
        <a:lstStyle/>
        <a:p>
          <a:r>
            <a:rPr lang="en-US" sz="900" b="0"/>
            <a:t>Tools/ New Trends</a:t>
          </a:r>
        </a:p>
      </dgm:t>
    </dgm:pt>
    <dgm:pt modelId="{5EF783D9-AD6A-413C-BB69-6D5B10517A31}" type="sibTrans" cxnId="{D6FC59F5-9AF9-46B2-B9C1-F5758542C9C1}">
      <dgm:prSet/>
      <dgm:spPr/>
      <dgm:t>
        <a:bodyPr/>
        <a:lstStyle/>
        <a:p>
          <a:endParaRPr lang="en-US"/>
        </a:p>
      </dgm:t>
    </dgm:pt>
    <dgm:pt modelId="{6DC3948D-FD7D-4778-818A-32057760D19B}" type="parTrans" cxnId="{D6FC59F5-9AF9-46B2-B9C1-F5758542C9C1}">
      <dgm:prSet/>
      <dgm:spPr/>
      <dgm:t>
        <a:bodyPr/>
        <a:lstStyle/>
        <a:p>
          <a:endParaRPr lang="en-US"/>
        </a:p>
      </dgm:t>
    </dgm:pt>
    <dgm:pt modelId="{20FF4DF0-6216-4379-B417-B94DCFA8BC4E}">
      <dgm:prSet custT="1"/>
      <dgm:spPr/>
      <dgm:t>
        <a:bodyPr/>
        <a:lstStyle/>
        <a:p>
          <a:r>
            <a:rPr lang="en-US" sz="900"/>
            <a:t>e.g. Hadoop etc.</a:t>
          </a:r>
        </a:p>
      </dgm:t>
    </dgm:pt>
    <dgm:pt modelId="{11C730D8-1A50-4BC3-A728-F3EC3AD34E95}" type="parTrans" cxnId="{ACFEB4AE-5F09-4CD7-89B1-B00C3A61970F}">
      <dgm:prSet/>
      <dgm:spPr/>
      <dgm:t>
        <a:bodyPr/>
        <a:lstStyle/>
        <a:p>
          <a:endParaRPr lang="en-US"/>
        </a:p>
      </dgm:t>
    </dgm:pt>
    <dgm:pt modelId="{3383850A-1998-41E3-A2C6-002F06079A0A}" type="sibTrans" cxnId="{ACFEB4AE-5F09-4CD7-89B1-B00C3A61970F}">
      <dgm:prSet/>
      <dgm:spPr/>
      <dgm:t>
        <a:bodyPr/>
        <a:lstStyle/>
        <a:p>
          <a:endParaRPr lang="en-US"/>
        </a:p>
      </dgm:t>
    </dgm:pt>
    <dgm:pt modelId="{40D737DC-E87E-4036-A634-071E623C2D65}">
      <dgm:prSet custT="1"/>
      <dgm:spPr/>
      <dgm:t>
        <a:bodyPr/>
        <a:lstStyle/>
        <a:p>
          <a:r>
            <a:rPr lang="en-US" sz="900"/>
            <a:t>Python</a:t>
          </a:r>
        </a:p>
      </dgm:t>
    </dgm:pt>
    <dgm:pt modelId="{CA7DB825-2C7D-4DF9-BE77-3E6A7602D107}" type="sibTrans" cxnId="{DA56771B-C7CD-4CCE-B9A7-3280C94945E7}">
      <dgm:prSet/>
      <dgm:spPr/>
      <dgm:t>
        <a:bodyPr/>
        <a:lstStyle/>
        <a:p>
          <a:endParaRPr lang="en-US" sz="900"/>
        </a:p>
      </dgm:t>
    </dgm:pt>
    <dgm:pt modelId="{337341BA-29AC-41BD-8302-B98BFCA4CA8A}" type="parTrans" cxnId="{DA56771B-C7CD-4CCE-B9A7-3280C94945E7}">
      <dgm:prSet/>
      <dgm:spPr/>
      <dgm:t>
        <a:bodyPr/>
        <a:lstStyle/>
        <a:p>
          <a:endParaRPr lang="en-US" sz="900"/>
        </a:p>
      </dgm:t>
    </dgm:pt>
    <dgm:pt modelId="{5D1F65E1-CDA9-4F26-A408-B2921F5B8DA8}">
      <dgm:prSet custT="1"/>
      <dgm:spPr/>
      <dgm:t>
        <a:bodyPr/>
        <a:lstStyle/>
        <a:p>
          <a:r>
            <a:rPr lang="en-US" sz="900"/>
            <a:t> SQL Queries</a:t>
          </a:r>
        </a:p>
      </dgm:t>
    </dgm:pt>
    <dgm:pt modelId="{31D8025B-616F-48F5-A443-1F9952B634BE}" type="parTrans" cxnId="{D1669D4A-3930-49BD-AA95-96C77E38583B}">
      <dgm:prSet/>
      <dgm:spPr/>
      <dgm:t>
        <a:bodyPr/>
        <a:lstStyle/>
        <a:p>
          <a:endParaRPr lang="en-US"/>
        </a:p>
      </dgm:t>
    </dgm:pt>
    <dgm:pt modelId="{2050054D-F1E7-468E-8E9B-29B3B929F9B2}" type="sibTrans" cxnId="{D1669D4A-3930-49BD-AA95-96C77E38583B}">
      <dgm:prSet/>
      <dgm:spPr/>
      <dgm:t>
        <a:bodyPr/>
        <a:lstStyle/>
        <a:p>
          <a:endParaRPr lang="en-US"/>
        </a:p>
      </dgm:t>
    </dgm:pt>
    <dgm:pt modelId="{52D0DE99-263C-4F55-9874-A0C9D19F4AFB}">
      <dgm:prSet custT="1"/>
      <dgm:spPr/>
      <dgm:t>
        <a:bodyPr/>
        <a:lstStyle/>
        <a:p>
          <a:r>
            <a:rPr lang="en-US" sz="900"/>
            <a:t>  HTML, CSS, java script</a:t>
          </a:r>
        </a:p>
      </dgm:t>
    </dgm:pt>
    <dgm:pt modelId="{5E28F502-D2EB-41F2-B2DD-0BC6CA3BBA55}" type="parTrans" cxnId="{5F1710C6-B0F6-4EFB-A4EC-8A0E1982AEA0}">
      <dgm:prSet/>
      <dgm:spPr/>
      <dgm:t>
        <a:bodyPr/>
        <a:lstStyle/>
        <a:p>
          <a:endParaRPr lang="en-US"/>
        </a:p>
      </dgm:t>
    </dgm:pt>
    <dgm:pt modelId="{3F535842-9726-4977-94D5-CC4E5FEE9884}" type="sibTrans" cxnId="{5F1710C6-B0F6-4EFB-A4EC-8A0E1982AEA0}">
      <dgm:prSet/>
      <dgm:spPr/>
      <dgm:t>
        <a:bodyPr/>
        <a:lstStyle/>
        <a:p>
          <a:endParaRPr lang="en-US"/>
        </a:p>
      </dgm:t>
    </dgm:pt>
    <dgm:pt modelId="{6A48179A-C5F8-4F68-BA3C-07EC19B59FFD}">
      <dgm:prSet custT="1"/>
      <dgm:spPr/>
      <dgm:t>
        <a:bodyPr/>
        <a:lstStyle/>
        <a:p>
          <a:r>
            <a:rPr lang="en-US" sz="900"/>
            <a:t>Area of Expertise</a:t>
          </a:r>
        </a:p>
      </dgm:t>
    </dgm:pt>
    <dgm:pt modelId="{310299F3-6C48-4D1F-88C3-BF2891259AE6}" type="sibTrans" cxnId="{C3B21491-DEF2-4C7E-A4D1-00785FFB8F23}">
      <dgm:prSet/>
      <dgm:spPr/>
      <dgm:t>
        <a:bodyPr/>
        <a:lstStyle/>
        <a:p>
          <a:endParaRPr lang="en-US" sz="900"/>
        </a:p>
      </dgm:t>
    </dgm:pt>
    <dgm:pt modelId="{99BC9D1D-7A89-4C63-8725-056C639089A1}" type="parTrans" cxnId="{C3B21491-DEF2-4C7E-A4D1-00785FFB8F23}">
      <dgm:prSet/>
      <dgm:spPr/>
      <dgm:t>
        <a:bodyPr/>
        <a:lstStyle/>
        <a:p>
          <a:endParaRPr lang="en-US" sz="900"/>
        </a:p>
      </dgm:t>
    </dgm:pt>
    <dgm:pt modelId="{6D70DB40-F8FC-4DD0-9BC7-5059D896F557}">
      <dgm:prSet custT="1"/>
      <dgm:spPr/>
      <dgm:t>
        <a:bodyPr/>
        <a:lstStyle/>
        <a:p>
          <a:r>
            <a:rPr lang="en-US" sz="900"/>
            <a:t>Frontend</a:t>
          </a:r>
        </a:p>
      </dgm:t>
    </dgm:pt>
    <dgm:pt modelId="{D74ED10C-42E5-4ECB-8782-1BF0F6876CD9}" type="parTrans" cxnId="{43C1260A-56D2-46A6-A102-73A709684CA7}">
      <dgm:prSet/>
      <dgm:spPr/>
    </dgm:pt>
    <dgm:pt modelId="{4217ED63-8322-49CF-9A68-FA4F8D2827B3}" type="sibTrans" cxnId="{43C1260A-56D2-46A6-A102-73A709684CA7}">
      <dgm:prSet/>
      <dgm:spPr/>
    </dgm:pt>
    <dgm:pt modelId="{27E2EFF7-8C27-43ED-A5B0-5C2EE3593F84}">
      <dgm:prSet custT="1"/>
      <dgm:spPr/>
      <dgm:t>
        <a:bodyPr/>
        <a:lstStyle/>
        <a:p>
          <a:r>
            <a:rPr lang="en-US" sz="900"/>
            <a:t>ReactJS</a:t>
          </a:r>
        </a:p>
      </dgm:t>
    </dgm:pt>
    <dgm:pt modelId="{79DA28C7-F6E5-4E6D-A2D9-12E1AD9C9620}" type="parTrans" cxnId="{DDCC6259-F2BD-4982-9D89-F70ACA37975C}">
      <dgm:prSet/>
      <dgm:spPr/>
    </dgm:pt>
    <dgm:pt modelId="{503E66AB-6F2E-4A2C-B59F-5ACC052AE0D2}" type="sibTrans" cxnId="{DDCC6259-F2BD-4982-9D89-F70ACA37975C}">
      <dgm:prSet/>
      <dgm:spPr/>
    </dgm:pt>
    <dgm:pt modelId="{E71C4659-469E-4018-B9BC-6F49639C111D}">
      <dgm:prSet custT="1"/>
      <dgm:spPr/>
      <dgm:t>
        <a:bodyPr/>
        <a:lstStyle/>
        <a:p>
          <a:r>
            <a:rPr lang="en-US" sz="900"/>
            <a:t>ReactJS</a:t>
          </a:r>
        </a:p>
      </dgm:t>
    </dgm:pt>
    <dgm:pt modelId="{C2BF6C52-027A-4B86-85A0-5EF6C1CA568E}" type="parTrans" cxnId="{C0116663-6252-4744-AF69-6A22FEA42AE2}">
      <dgm:prSet/>
      <dgm:spPr/>
    </dgm:pt>
    <dgm:pt modelId="{E5BB8403-ACC3-43A7-9F89-6A9FBDC83BF2}" type="sibTrans" cxnId="{C0116663-6252-4744-AF69-6A22FEA42AE2}">
      <dgm:prSet/>
      <dgm:spPr/>
    </dgm:pt>
    <dgm:pt modelId="{91A702F3-0771-4D3C-8E9C-259E1E794DEC}" type="pres">
      <dgm:prSet presAssocID="{5EC00536-372B-4E2A-B7BF-1F810822E17B}" presName="Name0" presStyleCnt="0">
        <dgm:presLayoutVars>
          <dgm:dir/>
          <dgm:animLvl val="lvl"/>
          <dgm:resizeHandles val="exact"/>
        </dgm:presLayoutVars>
      </dgm:prSet>
      <dgm:spPr/>
    </dgm:pt>
    <dgm:pt modelId="{2F345AF5-C457-45BC-A2A1-5EF71BA49923}" type="pres">
      <dgm:prSet presAssocID="{6C1098EE-4E2F-45FE-9DF3-ADE2DCC3A4A8}" presName="linNode" presStyleCnt="0"/>
      <dgm:spPr/>
    </dgm:pt>
    <dgm:pt modelId="{17C9875F-A3C0-4C46-B73D-F123FCE137F0}" type="pres">
      <dgm:prSet presAssocID="{6C1098EE-4E2F-45FE-9DF3-ADE2DCC3A4A8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F02A0513-C2A4-47B8-951F-DE3442B82776}" type="pres">
      <dgm:prSet presAssocID="{6C1098EE-4E2F-45FE-9DF3-ADE2DCC3A4A8}" presName="descendantText" presStyleLbl="alignAccFollowNode1" presStyleIdx="0" presStyleCnt="3" custScaleY="129525" custLinFactX="200000" custLinFactNeighborX="265217" custLinFactNeighborY="9476">
        <dgm:presLayoutVars>
          <dgm:bulletEnabled val="1"/>
        </dgm:presLayoutVars>
      </dgm:prSet>
      <dgm:spPr/>
    </dgm:pt>
    <dgm:pt modelId="{4517E28B-DF3A-4218-9E72-BD72A5822D11}" type="pres">
      <dgm:prSet presAssocID="{E356D27F-09A2-49B2-BDF9-A3FFE31888D8}" presName="sp" presStyleCnt="0"/>
      <dgm:spPr/>
    </dgm:pt>
    <dgm:pt modelId="{CDB3A981-0511-4BD2-B21F-F719784CD146}" type="pres">
      <dgm:prSet presAssocID="{6A48179A-C5F8-4F68-BA3C-07EC19B59FFD}" presName="linNode" presStyleCnt="0"/>
      <dgm:spPr/>
    </dgm:pt>
    <dgm:pt modelId="{2D5814A8-A0BB-4131-A4C7-4862D44E73DA}" type="pres">
      <dgm:prSet presAssocID="{6A48179A-C5F8-4F68-BA3C-07EC19B59FFD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10FB45B5-C6CB-4ADC-8E70-2EFC7D4A01CC}" type="pres">
      <dgm:prSet presAssocID="{6A48179A-C5F8-4F68-BA3C-07EC19B59FFD}" presName="descendantText" presStyleLbl="alignAccFollowNode1" presStyleIdx="1" presStyleCnt="3">
        <dgm:presLayoutVars>
          <dgm:bulletEnabled val="1"/>
        </dgm:presLayoutVars>
      </dgm:prSet>
      <dgm:spPr/>
    </dgm:pt>
    <dgm:pt modelId="{27543811-FEF7-498B-9719-94F759833A17}" type="pres">
      <dgm:prSet presAssocID="{310299F3-6C48-4D1F-88C3-BF2891259AE6}" presName="sp" presStyleCnt="0"/>
      <dgm:spPr/>
    </dgm:pt>
    <dgm:pt modelId="{7EA704E5-EE34-46BC-852A-4688623A946B}" type="pres">
      <dgm:prSet presAssocID="{56B49EB2-C4C8-4446-9CDE-710B035C125D}" presName="linNode" presStyleCnt="0"/>
      <dgm:spPr/>
    </dgm:pt>
    <dgm:pt modelId="{702A339D-FBFB-4566-98CD-B1CB892BA574}" type="pres">
      <dgm:prSet presAssocID="{56B49EB2-C4C8-4446-9CDE-710B035C125D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0D44FCEC-A1A7-4015-811C-4B104B8AD594}" type="pres">
      <dgm:prSet presAssocID="{56B49EB2-C4C8-4446-9CDE-710B035C125D}" presName="descendantText" presStyleLbl="alignAccFollowNode1" presStyleIdx="2" presStyleCnt="3" custScaleX="118176" custScaleY="132204">
        <dgm:presLayoutVars>
          <dgm:bulletEnabled val="1"/>
        </dgm:presLayoutVars>
      </dgm:prSet>
      <dgm:spPr/>
    </dgm:pt>
  </dgm:ptLst>
  <dgm:cxnLst>
    <dgm:cxn modelId="{76E48809-58FC-4B34-A840-AEC2CB16E290}" type="presOf" srcId="{6D70DB40-F8FC-4DD0-9BC7-5059D896F557}" destId="{10FB45B5-C6CB-4ADC-8E70-2EFC7D4A01CC}" srcOrd="0" destOrd="1" presId="urn:microsoft.com/office/officeart/2005/8/layout/vList5"/>
    <dgm:cxn modelId="{43C1260A-56D2-46A6-A102-73A709684CA7}" srcId="{6A48179A-C5F8-4F68-BA3C-07EC19B59FFD}" destId="{6D70DB40-F8FC-4DD0-9BC7-5059D896F557}" srcOrd="1" destOrd="0" parTransId="{D74ED10C-42E5-4ECB-8782-1BF0F6876CD9}" sibTransId="{4217ED63-8322-49CF-9A68-FA4F8D2827B3}"/>
    <dgm:cxn modelId="{CFACBB0A-1A44-43E0-A67E-4F739029F0D9}" srcId="{6A48179A-C5F8-4F68-BA3C-07EC19B59FFD}" destId="{7513ACC1-807A-4D7E-B3F9-024FEB807D30}" srcOrd="0" destOrd="0" parTransId="{931D0C39-27A7-4E34-8D67-B48482567380}" sibTransId="{EE130F21-7C98-4A4E-A40B-CD61A3F82024}"/>
    <dgm:cxn modelId="{DA56771B-C7CD-4CCE-B9A7-3280C94945E7}" srcId="{6C1098EE-4E2F-45FE-9DF3-ADE2DCC3A4A8}" destId="{40D737DC-E87E-4036-A634-071E623C2D65}" srcOrd="0" destOrd="0" parTransId="{337341BA-29AC-41BD-8302-B98BFCA4CA8A}" sibTransId="{CA7DB825-2C7D-4DF9-BE77-3E6A7602D107}"/>
    <dgm:cxn modelId="{09A4761C-F61E-48C3-89AE-254FD1406AFB}" srcId="{5EC00536-372B-4E2A-B7BF-1F810822E17B}" destId="{6C1098EE-4E2F-45FE-9DF3-ADE2DCC3A4A8}" srcOrd="0" destOrd="0" parTransId="{A5791A08-D250-4320-9225-0D22C77C2E29}" sibTransId="{E356D27F-09A2-49B2-BDF9-A3FFE31888D8}"/>
    <dgm:cxn modelId="{25D2D236-E899-4964-91C4-8C5CD24A1583}" type="presOf" srcId="{6A48179A-C5F8-4F68-BA3C-07EC19B59FFD}" destId="{2D5814A8-A0BB-4131-A4C7-4862D44E73DA}" srcOrd="0" destOrd="0" presId="urn:microsoft.com/office/officeart/2005/8/layout/vList5"/>
    <dgm:cxn modelId="{1ABD0137-6D96-401B-8C73-89B6FA433026}" type="presOf" srcId="{5D1F65E1-CDA9-4F26-A408-B2921F5B8DA8}" destId="{F02A0513-C2A4-47B8-951F-DE3442B82776}" srcOrd="0" destOrd="1" presId="urn:microsoft.com/office/officeart/2005/8/layout/vList5"/>
    <dgm:cxn modelId="{C0116663-6252-4744-AF69-6A22FEA42AE2}" srcId="{56B49EB2-C4C8-4446-9CDE-710B035C125D}" destId="{E71C4659-469E-4018-B9BC-6F49639C111D}" srcOrd="1" destOrd="0" parTransId="{C2BF6C52-027A-4B86-85A0-5EF6C1CA568E}" sibTransId="{E5BB8403-ACC3-43A7-9F89-6A9FBDC83BF2}"/>
    <dgm:cxn modelId="{F3EFE464-503D-46CA-9193-7A2A7EEE3D43}" type="presOf" srcId="{40D737DC-E87E-4036-A634-071E623C2D65}" destId="{F02A0513-C2A4-47B8-951F-DE3442B82776}" srcOrd="0" destOrd="0" presId="urn:microsoft.com/office/officeart/2005/8/layout/vList5"/>
    <dgm:cxn modelId="{D1669D4A-3930-49BD-AA95-96C77E38583B}" srcId="{6C1098EE-4E2F-45FE-9DF3-ADE2DCC3A4A8}" destId="{5D1F65E1-CDA9-4F26-A408-B2921F5B8DA8}" srcOrd="1" destOrd="0" parTransId="{31D8025B-616F-48F5-A443-1F9952B634BE}" sibTransId="{2050054D-F1E7-468E-8E9B-29B3B929F9B2}"/>
    <dgm:cxn modelId="{82DA5752-53B2-4B51-A92D-4DDE8422D437}" type="presOf" srcId="{52D0DE99-263C-4F55-9874-A0C9D19F4AFB}" destId="{F02A0513-C2A4-47B8-951F-DE3442B82776}" srcOrd="0" destOrd="2" presId="urn:microsoft.com/office/officeart/2005/8/layout/vList5"/>
    <dgm:cxn modelId="{DDCC6259-F2BD-4982-9D89-F70ACA37975C}" srcId="{6C1098EE-4E2F-45FE-9DF3-ADE2DCC3A4A8}" destId="{27E2EFF7-8C27-43ED-A5B0-5C2EE3593F84}" srcOrd="3" destOrd="0" parTransId="{79DA28C7-F6E5-4E6D-A2D9-12E1AD9C9620}" sibTransId="{503E66AB-6F2E-4A2C-B59F-5ACC052AE0D2}"/>
    <dgm:cxn modelId="{C3B21491-DEF2-4C7E-A4D1-00785FFB8F23}" srcId="{5EC00536-372B-4E2A-B7BF-1F810822E17B}" destId="{6A48179A-C5F8-4F68-BA3C-07EC19B59FFD}" srcOrd="1" destOrd="0" parTransId="{99BC9D1D-7A89-4C63-8725-056C639089A1}" sibTransId="{310299F3-6C48-4D1F-88C3-BF2891259AE6}"/>
    <dgm:cxn modelId="{66616AAA-CF79-4405-A101-B4EE5A25D694}" type="presOf" srcId="{27E2EFF7-8C27-43ED-A5B0-5C2EE3593F84}" destId="{F02A0513-C2A4-47B8-951F-DE3442B82776}" srcOrd="0" destOrd="3" presId="urn:microsoft.com/office/officeart/2005/8/layout/vList5"/>
    <dgm:cxn modelId="{9B6412AB-62C3-4EF2-8390-AC6C0C86C36A}" type="presOf" srcId="{6C1098EE-4E2F-45FE-9DF3-ADE2DCC3A4A8}" destId="{17C9875F-A3C0-4C46-B73D-F123FCE137F0}" srcOrd="0" destOrd="0" presId="urn:microsoft.com/office/officeart/2005/8/layout/vList5"/>
    <dgm:cxn modelId="{ACFEB4AE-5F09-4CD7-89B1-B00C3A61970F}" srcId="{56B49EB2-C4C8-4446-9CDE-710B035C125D}" destId="{20FF4DF0-6216-4379-B417-B94DCFA8BC4E}" srcOrd="0" destOrd="0" parTransId="{11C730D8-1A50-4BC3-A728-F3EC3AD34E95}" sibTransId="{3383850A-1998-41E3-A2C6-002F06079A0A}"/>
    <dgm:cxn modelId="{0CC3F3AE-C924-4A91-9B3C-D394962793C4}" type="presOf" srcId="{56B49EB2-C4C8-4446-9CDE-710B035C125D}" destId="{702A339D-FBFB-4566-98CD-B1CB892BA574}" srcOrd="0" destOrd="0" presId="urn:microsoft.com/office/officeart/2005/8/layout/vList5"/>
    <dgm:cxn modelId="{0C67BFB2-7344-46F2-9EF4-9EDBAD30C93D}" type="presOf" srcId="{20FF4DF0-6216-4379-B417-B94DCFA8BC4E}" destId="{0D44FCEC-A1A7-4015-811C-4B104B8AD594}" srcOrd="0" destOrd="0" presId="urn:microsoft.com/office/officeart/2005/8/layout/vList5"/>
    <dgm:cxn modelId="{5F1710C6-B0F6-4EFB-A4EC-8A0E1982AEA0}" srcId="{6C1098EE-4E2F-45FE-9DF3-ADE2DCC3A4A8}" destId="{52D0DE99-263C-4F55-9874-A0C9D19F4AFB}" srcOrd="2" destOrd="0" parTransId="{5E28F502-D2EB-41F2-B2DD-0BC6CA3BBA55}" sibTransId="{3F535842-9726-4977-94D5-CC4E5FEE9884}"/>
    <dgm:cxn modelId="{A10A5FD2-FE2A-4820-91EC-F34DEFE4AC7F}" type="presOf" srcId="{5EC00536-372B-4E2A-B7BF-1F810822E17B}" destId="{91A702F3-0771-4D3C-8E9C-259E1E794DEC}" srcOrd="0" destOrd="0" presId="urn:microsoft.com/office/officeart/2005/8/layout/vList5"/>
    <dgm:cxn modelId="{F16B3AE8-E3E2-4F88-B5A0-2F41517876FC}" type="presOf" srcId="{7513ACC1-807A-4D7E-B3F9-024FEB807D30}" destId="{10FB45B5-C6CB-4ADC-8E70-2EFC7D4A01CC}" srcOrd="0" destOrd="0" presId="urn:microsoft.com/office/officeart/2005/8/layout/vList5"/>
    <dgm:cxn modelId="{D6FC59F5-9AF9-46B2-B9C1-F5758542C9C1}" srcId="{5EC00536-372B-4E2A-B7BF-1F810822E17B}" destId="{56B49EB2-C4C8-4446-9CDE-710B035C125D}" srcOrd="2" destOrd="0" parTransId="{6DC3948D-FD7D-4778-818A-32057760D19B}" sibTransId="{5EF783D9-AD6A-413C-BB69-6D5B10517A31}"/>
    <dgm:cxn modelId="{B98D0DF6-04EC-4E08-81DE-58C94CDE39AE}" type="presOf" srcId="{E71C4659-469E-4018-B9BC-6F49639C111D}" destId="{0D44FCEC-A1A7-4015-811C-4B104B8AD594}" srcOrd="0" destOrd="1" presId="urn:microsoft.com/office/officeart/2005/8/layout/vList5"/>
    <dgm:cxn modelId="{B03E68E7-F362-42C8-9200-740BE04E4873}" type="presParOf" srcId="{91A702F3-0771-4D3C-8E9C-259E1E794DEC}" destId="{2F345AF5-C457-45BC-A2A1-5EF71BA49923}" srcOrd="0" destOrd="0" presId="urn:microsoft.com/office/officeart/2005/8/layout/vList5"/>
    <dgm:cxn modelId="{5467A8BE-A90A-4077-B634-FF510FFB10EE}" type="presParOf" srcId="{2F345AF5-C457-45BC-A2A1-5EF71BA49923}" destId="{17C9875F-A3C0-4C46-B73D-F123FCE137F0}" srcOrd="0" destOrd="0" presId="urn:microsoft.com/office/officeart/2005/8/layout/vList5"/>
    <dgm:cxn modelId="{FFBC4FFD-126B-4841-A3B9-4FF0DF202739}" type="presParOf" srcId="{2F345AF5-C457-45BC-A2A1-5EF71BA49923}" destId="{F02A0513-C2A4-47B8-951F-DE3442B82776}" srcOrd="1" destOrd="0" presId="urn:microsoft.com/office/officeart/2005/8/layout/vList5"/>
    <dgm:cxn modelId="{EB7D1069-D35E-40CC-8DF2-BB638F3522D8}" type="presParOf" srcId="{91A702F3-0771-4D3C-8E9C-259E1E794DEC}" destId="{4517E28B-DF3A-4218-9E72-BD72A5822D11}" srcOrd="1" destOrd="0" presId="urn:microsoft.com/office/officeart/2005/8/layout/vList5"/>
    <dgm:cxn modelId="{FF2A0EA3-2029-40AE-BC59-C63CE780605E}" type="presParOf" srcId="{91A702F3-0771-4D3C-8E9C-259E1E794DEC}" destId="{CDB3A981-0511-4BD2-B21F-F719784CD146}" srcOrd="2" destOrd="0" presId="urn:microsoft.com/office/officeart/2005/8/layout/vList5"/>
    <dgm:cxn modelId="{C86F8838-869D-4E27-9838-F45FEDA2517F}" type="presParOf" srcId="{CDB3A981-0511-4BD2-B21F-F719784CD146}" destId="{2D5814A8-A0BB-4131-A4C7-4862D44E73DA}" srcOrd="0" destOrd="0" presId="urn:microsoft.com/office/officeart/2005/8/layout/vList5"/>
    <dgm:cxn modelId="{EC164123-F6A9-4873-BD4E-D5B7B2E1028A}" type="presParOf" srcId="{CDB3A981-0511-4BD2-B21F-F719784CD146}" destId="{10FB45B5-C6CB-4ADC-8E70-2EFC7D4A01CC}" srcOrd="1" destOrd="0" presId="urn:microsoft.com/office/officeart/2005/8/layout/vList5"/>
    <dgm:cxn modelId="{1A3187D0-A9F2-4A82-8A3D-C719A33DF2E5}" type="presParOf" srcId="{91A702F3-0771-4D3C-8E9C-259E1E794DEC}" destId="{27543811-FEF7-498B-9719-94F759833A17}" srcOrd="3" destOrd="0" presId="urn:microsoft.com/office/officeart/2005/8/layout/vList5"/>
    <dgm:cxn modelId="{6AEB97DA-85AE-4500-B878-16FD45090A15}" type="presParOf" srcId="{91A702F3-0771-4D3C-8E9C-259E1E794DEC}" destId="{7EA704E5-EE34-46BC-852A-4688623A946B}" srcOrd="4" destOrd="0" presId="urn:microsoft.com/office/officeart/2005/8/layout/vList5"/>
    <dgm:cxn modelId="{7F26DDEE-9F6E-4BA8-B26C-66D00F671F81}" type="presParOf" srcId="{7EA704E5-EE34-46BC-852A-4688623A946B}" destId="{702A339D-FBFB-4566-98CD-B1CB892BA574}" srcOrd="0" destOrd="0" presId="urn:microsoft.com/office/officeart/2005/8/layout/vList5"/>
    <dgm:cxn modelId="{BCA51813-7C8F-4844-ACC2-C9B3C8C98918}" type="presParOf" srcId="{7EA704E5-EE34-46BC-852A-4688623A946B}" destId="{0D44FCEC-A1A7-4015-811C-4B104B8AD594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2A0513-C2A4-47B8-951F-DE3442B82776}">
      <dsp:nvSpPr>
        <dsp:cNvPr id="0" name=""/>
        <dsp:cNvSpPr/>
      </dsp:nvSpPr>
      <dsp:spPr>
        <a:xfrm rot="5400000">
          <a:off x="911999" y="-189537"/>
          <a:ext cx="705558" cy="1188671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Python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 SQL Queries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  HTML, CSS, java script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ReactJS</a:t>
          </a:r>
        </a:p>
      </dsp:txBody>
      <dsp:txXfrm rot="-5400000">
        <a:off x="670443" y="86462"/>
        <a:ext cx="1154228" cy="636672"/>
      </dsp:txXfrm>
    </dsp:sp>
    <dsp:sp modelId="{17C9875F-A3C0-4C46-B73D-F123FCE137F0}">
      <dsp:nvSpPr>
        <dsp:cNvPr id="0" name=""/>
        <dsp:cNvSpPr/>
      </dsp:nvSpPr>
      <dsp:spPr>
        <a:xfrm>
          <a:off x="0" y="12724"/>
          <a:ext cx="668627" cy="680909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Languages</a:t>
          </a:r>
          <a:endParaRPr lang="en-US" sz="900" kern="1200"/>
        </a:p>
      </dsp:txBody>
      <dsp:txXfrm>
        <a:off x="32640" y="45364"/>
        <a:ext cx="603347" cy="615629"/>
      </dsp:txXfrm>
    </dsp:sp>
    <dsp:sp modelId="{10FB45B5-C6CB-4ADC-8E70-2EFC7D4A01CC}">
      <dsp:nvSpPr>
        <dsp:cNvPr id="0" name=""/>
        <dsp:cNvSpPr/>
      </dsp:nvSpPr>
      <dsp:spPr>
        <a:xfrm rot="5400000">
          <a:off x="991833" y="485541"/>
          <a:ext cx="544727" cy="1189832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AI/ML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Frontend</a:t>
          </a:r>
        </a:p>
      </dsp:txBody>
      <dsp:txXfrm rot="-5400000">
        <a:off x="669281" y="834685"/>
        <a:ext cx="1163241" cy="491545"/>
      </dsp:txXfrm>
    </dsp:sp>
    <dsp:sp modelId="{2D5814A8-A0BB-4131-A4C7-4862D44E73DA}">
      <dsp:nvSpPr>
        <dsp:cNvPr id="0" name=""/>
        <dsp:cNvSpPr/>
      </dsp:nvSpPr>
      <dsp:spPr>
        <a:xfrm>
          <a:off x="0" y="740003"/>
          <a:ext cx="669281" cy="680909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-2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Area of Expertise</a:t>
          </a:r>
        </a:p>
      </dsp:txBody>
      <dsp:txXfrm>
        <a:off x="32672" y="772675"/>
        <a:ext cx="603937" cy="615565"/>
      </dsp:txXfrm>
    </dsp:sp>
    <dsp:sp modelId="{0D44FCEC-A1A7-4015-811C-4B104B8AD594}">
      <dsp:nvSpPr>
        <dsp:cNvPr id="0" name=""/>
        <dsp:cNvSpPr/>
      </dsp:nvSpPr>
      <dsp:spPr>
        <a:xfrm rot="5400000">
          <a:off x="868856" y="1185448"/>
          <a:ext cx="720151" cy="125917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e.g. Hadoop etc.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ReactJS</a:t>
          </a:r>
        </a:p>
      </dsp:txBody>
      <dsp:txXfrm rot="-5400000">
        <a:off x="599347" y="1490113"/>
        <a:ext cx="1224015" cy="649841"/>
      </dsp:txXfrm>
    </dsp:sp>
    <dsp:sp modelId="{702A339D-FBFB-4566-98CD-B1CB892BA574}">
      <dsp:nvSpPr>
        <dsp:cNvPr id="0" name=""/>
        <dsp:cNvSpPr/>
      </dsp:nvSpPr>
      <dsp:spPr>
        <a:xfrm>
          <a:off x="0" y="1474579"/>
          <a:ext cx="599346" cy="680909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-4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Tools/ New Trends</a:t>
          </a:r>
        </a:p>
      </dsp:txBody>
      <dsp:txXfrm>
        <a:off x="29258" y="1503837"/>
        <a:ext cx="540830" cy="6223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18348-7D6B-4FCD-9D14-BCFA7179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NIET Resume Template v1.1 ND 12-Aug-14</Template>
  <TotalTime>12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Jagriti.Batra</dc:creator>
  <cp:lastModifiedBy>ARIF ALAM ANSARI</cp:lastModifiedBy>
  <cp:revision>3</cp:revision>
  <cp:lastPrinted>2014-09-10T10:17:00Z</cp:lastPrinted>
  <dcterms:created xsi:type="dcterms:W3CDTF">2022-10-24T05:51:00Z</dcterms:created>
  <dcterms:modified xsi:type="dcterms:W3CDTF">2022-10-25T18:12:00Z</dcterms:modified>
</cp:coreProperties>
</file>